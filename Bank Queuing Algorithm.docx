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7B082"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5C9BA19" wp14:editId="06F54D78">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761B3960" w14:textId="1234D2CC" w:rsidR="00C6554A" w:rsidRDefault="00173EDD" w:rsidP="00C6554A">
      <w:pPr>
        <w:pStyle w:val="Title"/>
      </w:pPr>
      <w:r>
        <w:t>Bank Queuing Algorithm</w:t>
      </w:r>
    </w:p>
    <w:p w14:paraId="0D750307" w14:textId="5868A644" w:rsidR="00C6554A" w:rsidRPr="00D5413C" w:rsidRDefault="00173EDD" w:rsidP="00C6554A">
      <w:pPr>
        <w:pStyle w:val="Subtitle"/>
      </w:pPr>
      <w:r>
        <w:t>Assignment 2</w:t>
      </w:r>
    </w:p>
    <w:p w14:paraId="5D01CD6D" w14:textId="00C1BACA" w:rsidR="00C6554A" w:rsidRDefault="00173EDD" w:rsidP="00C6554A">
      <w:pPr>
        <w:pStyle w:val="ContactInfo"/>
      </w:pPr>
      <w:r>
        <w:t>Sami Sheikh</w:t>
      </w:r>
      <w:r w:rsidR="00C6554A">
        <w:t xml:space="preserve"> | </w:t>
      </w:r>
      <w:r>
        <w:t>Algorithms and Data Structures</w:t>
      </w:r>
      <w:r w:rsidR="00C6554A">
        <w:t xml:space="preserve"> |</w:t>
      </w:r>
      <w:r>
        <w:t>17/09/2023</w:t>
      </w:r>
    </w:p>
    <w:p w14:paraId="367C6C80" w14:textId="77777777" w:rsidR="00173EDD" w:rsidRDefault="00173EDD" w:rsidP="00C6554A">
      <w:pPr>
        <w:pStyle w:val="ContactInfo"/>
      </w:pPr>
    </w:p>
    <w:p w14:paraId="6C57066D" w14:textId="77777777" w:rsidR="00173EDD" w:rsidRDefault="00173EDD" w:rsidP="00C6554A">
      <w:pPr>
        <w:pStyle w:val="ContactInfo"/>
      </w:pPr>
    </w:p>
    <w:p w14:paraId="14B27528" w14:textId="77777777" w:rsidR="00173EDD" w:rsidRDefault="00173EDD" w:rsidP="00C6554A">
      <w:pPr>
        <w:pStyle w:val="ContactInfo"/>
      </w:pPr>
    </w:p>
    <w:p w14:paraId="05382914" w14:textId="77777777" w:rsidR="00173EDD" w:rsidRDefault="00173EDD" w:rsidP="00C6554A">
      <w:pPr>
        <w:pStyle w:val="ContactInfo"/>
      </w:pPr>
    </w:p>
    <w:p w14:paraId="6D4F670B" w14:textId="77777777" w:rsidR="00173EDD" w:rsidRDefault="00173EDD" w:rsidP="00C6554A">
      <w:pPr>
        <w:pStyle w:val="ContactInfo"/>
      </w:pPr>
    </w:p>
    <w:p w14:paraId="49D69D52" w14:textId="495E3EB0" w:rsidR="00173EDD" w:rsidRDefault="00173EDD" w:rsidP="00173EDD">
      <w:pPr>
        <w:pStyle w:val="Heading1"/>
      </w:pPr>
      <w:r w:rsidRPr="00173EDD">
        <w:lastRenderedPageBreak/>
        <w:t>Solution Description</w:t>
      </w:r>
    </w:p>
    <w:p w14:paraId="392123EF" w14:textId="7345EEFF" w:rsidR="00173EDD" w:rsidRDefault="00173EDD" w:rsidP="00173EDD">
      <w:r>
        <w:t>MAIN PROGRAM:</w:t>
      </w:r>
    </w:p>
    <w:p w14:paraId="481C6BE0" w14:textId="719F1069" w:rsidR="00173EDD" w:rsidRDefault="00173EDD" w:rsidP="00173EDD">
      <w:r>
        <w:tab/>
        <w:t>Input filename</w:t>
      </w:r>
    </w:p>
    <w:p w14:paraId="4C76AC0B" w14:textId="7422702D" w:rsidR="00173EDD" w:rsidRDefault="00173EDD" w:rsidP="00173EDD">
      <w:r>
        <w:tab/>
        <w:t>Open file with input filename</w:t>
      </w:r>
    </w:p>
    <w:p w14:paraId="0C66DB86" w14:textId="65198B55" w:rsidR="00173EDD" w:rsidRDefault="00173EDD" w:rsidP="00173EDD"/>
    <w:p w14:paraId="5F9ED770" w14:textId="5D3BA95F" w:rsidR="00173EDD" w:rsidRDefault="00173EDD" w:rsidP="00173EDD">
      <w:r>
        <w:tab/>
        <w:t>If file not opened successfully:</w:t>
      </w:r>
    </w:p>
    <w:p w14:paraId="52EB59AC" w14:textId="55540369" w:rsidR="00173EDD" w:rsidRDefault="00173EDD" w:rsidP="00173EDD">
      <w:r>
        <w:tab/>
      </w:r>
      <w:r>
        <w:tab/>
        <w:t>Print error and exit</w:t>
      </w:r>
    </w:p>
    <w:p w14:paraId="754D4C4D" w14:textId="77777777" w:rsidR="00173EDD" w:rsidRDefault="00173EDD" w:rsidP="00173EDD"/>
    <w:p w14:paraId="75BC644D" w14:textId="6EA62B7B" w:rsidR="00173EDD" w:rsidRDefault="00173EDD" w:rsidP="00173EDD">
      <w:r>
        <w:tab/>
        <w:t>Input number of tellers for simulation</w:t>
      </w:r>
    </w:p>
    <w:p w14:paraId="2ABE249E" w14:textId="6C58C59B" w:rsidR="00C3726D" w:rsidRDefault="00C3726D" w:rsidP="00173EDD">
      <w:r>
        <w:tab/>
      </w:r>
    </w:p>
    <w:p w14:paraId="4AC451FD" w14:textId="281D53B9" w:rsidR="00C3726D" w:rsidRDefault="00C3726D" w:rsidP="00C3726D">
      <w:r>
        <w:tab/>
        <w:t xml:space="preserve">Create </w:t>
      </w:r>
      <w:proofErr w:type="spellStart"/>
      <w:r>
        <w:t>bankSimulation</w:t>
      </w:r>
      <w:proofErr w:type="spellEnd"/>
      <w:r>
        <w:t xml:space="preserve"> object with user number of </w:t>
      </w:r>
      <w:proofErr w:type="gramStart"/>
      <w:r>
        <w:t>tellers</w:t>
      </w:r>
      <w:proofErr w:type="gramEnd"/>
    </w:p>
    <w:p w14:paraId="0DFA11EB" w14:textId="77777777" w:rsidR="00C3726D" w:rsidRDefault="00C3726D" w:rsidP="00C3726D"/>
    <w:p w14:paraId="5FF928B5" w14:textId="2EBEC663" w:rsidR="00C3726D" w:rsidRDefault="00C3726D" w:rsidP="00C3726D">
      <w:r>
        <w:tab/>
        <w:t>WHILE data in file:</w:t>
      </w:r>
    </w:p>
    <w:p w14:paraId="54BEA9EE" w14:textId="19B032B0" w:rsidR="00C3726D" w:rsidRDefault="00C3726D" w:rsidP="00C3726D">
      <w:r>
        <w:tab/>
      </w:r>
      <w:r>
        <w:tab/>
        <w:t xml:space="preserve">Read </w:t>
      </w:r>
      <w:proofErr w:type="spellStart"/>
      <w:r>
        <w:t>arrivalTime</w:t>
      </w:r>
      <w:proofErr w:type="spellEnd"/>
      <w:r>
        <w:t xml:space="preserve">, </w:t>
      </w:r>
      <w:proofErr w:type="spellStart"/>
      <w:r>
        <w:t>serviceTime</w:t>
      </w:r>
      <w:proofErr w:type="spellEnd"/>
      <w:r>
        <w:t xml:space="preserve"> and priority from file.</w:t>
      </w:r>
    </w:p>
    <w:p w14:paraId="5752E6CA" w14:textId="3E833247" w:rsidR="00C3726D" w:rsidRDefault="00C3726D" w:rsidP="00C3726D">
      <w:r>
        <w:tab/>
      </w:r>
      <w:r>
        <w:tab/>
      </w:r>
    </w:p>
    <w:p w14:paraId="2AC3AA95" w14:textId="24489E16" w:rsidR="00C3726D" w:rsidRDefault="00C3726D" w:rsidP="00C3726D">
      <w:r>
        <w:tab/>
      </w:r>
      <w:r>
        <w:tab/>
        <w:t xml:space="preserve">If </w:t>
      </w:r>
      <w:proofErr w:type="spellStart"/>
      <w:r>
        <w:t>arrivalTime</w:t>
      </w:r>
      <w:proofErr w:type="spellEnd"/>
      <w:r>
        <w:t xml:space="preserve"> and </w:t>
      </w:r>
      <w:proofErr w:type="spellStart"/>
      <w:r>
        <w:t>serviceTime</w:t>
      </w:r>
      <w:proofErr w:type="spellEnd"/>
      <w:r>
        <w:t xml:space="preserve"> are 0:</w:t>
      </w:r>
    </w:p>
    <w:p w14:paraId="4D60E805" w14:textId="7B6A4C36" w:rsidR="00C3726D" w:rsidRDefault="00C3726D" w:rsidP="00C3726D">
      <w:r>
        <w:tab/>
      </w:r>
      <w:r>
        <w:tab/>
      </w:r>
      <w:r>
        <w:tab/>
        <w:t>Break the loop (EOD)</w:t>
      </w:r>
    </w:p>
    <w:p w14:paraId="29AB9BA0" w14:textId="77777777" w:rsidR="00C3726D" w:rsidRDefault="00C3726D" w:rsidP="00C3726D"/>
    <w:p w14:paraId="78D48028" w14:textId="73F3A282" w:rsidR="00C3726D" w:rsidRDefault="00C3726D" w:rsidP="00C3726D">
      <w:r>
        <w:tab/>
      </w:r>
      <w:r>
        <w:tab/>
        <w:t xml:space="preserve">Create a new customer with read </w:t>
      </w:r>
      <w:proofErr w:type="gramStart"/>
      <w:r>
        <w:t>details</w:t>
      </w:r>
      <w:proofErr w:type="gramEnd"/>
    </w:p>
    <w:p w14:paraId="0CD4285F" w14:textId="7ED0FA91" w:rsidR="00C3726D" w:rsidRDefault="00C3726D" w:rsidP="00C3726D">
      <w:r>
        <w:tab/>
      </w:r>
      <w:r>
        <w:tab/>
        <w:t xml:space="preserve">Add the customer to the </w:t>
      </w:r>
      <w:proofErr w:type="spellStart"/>
      <w:proofErr w:type="gramStart"/>
      <w:r>
        <w:t>bankSimulation</w:t>
      </w:r>
      <w:proofErr w:type="spellEnd"/>
      <w:proofErr w:type="gramEnd"/>
    </w:p>
    <w:p w14:paraId="10AF7575" w14:textId="77777777" w:rsidR="00C3726D" w:rsidRDefault="00C3726D" w:rsidP="00C3726D"/>
    <w:p w14:paraId="5EDD48D2" w14:textId="501B832E" w:rsidR="00C3726D" w:rsidRDefault="00C3726D" w:rsidP="00C3726D">
      <w:r>
        <w:t>END MAIN PROGRAM</w:t>
      </w:r>
    </w:p>
    <w:p w14:paraId="515CF932" w14:textId="77777777" w:rsidR="00C3726D" w:rsidRDefault="00C3726D" w:rsidP="00C3726D"/>
    <w:p w14:paraId="01545069" w14:textId="77777777" w:rsidR="00C3726D" w:rsidRDefault="00C3726D" w:rsidP="00C3726D"/>
    <w:p w14:paraId="29916D47" w14:textId="77777777" w:rsidR="00C3726D" w:rsidRDefault="00C3726D" w:rsidP="00C3726D"/>
    <w:p w14:paraId="4597370A" w14:textId="517E96D1" w:rsidR="00C3726D" w:rsidRDefault="00C3726D" w:rsidP="00C3726D">
      <w:r>
        <w:t>CLASS Queue:</w:t>
      </w:r>
    </w:p>
    <w:p w14:paraId="4154F86F" w14:textId="05079731" w:rsidR="00C3726D" w:rsidRDefault="00C3726D" w:rsidP="00C3726D">
      <w:r>
        <w:tab/>
        <w:t>Constructor:</w:t>
      </w:r>
    </w:p>
    <w:p w14:paraId="23EA6704" w14:textId="51D77C2B" w:rsidR="00C3726D" w:rsidRDefault="00C3726D" w:rsidP="00C3726D">
      <w:r>
        <w:tab/>
      </w:r>
      <w:r>
        <w:tab/>
        <w:t xml:space="preserve">Initialize an empty </w:t>
      </w:r>
      <w:proofErr w:type="gramStart"/>
      <w:r>
        <w:t>queue</w:t>
      </w:r>
      <w:proofErr w:type="gramEnd"/>
    </w:p>
    <w:p w14:paraId="2E2F76D0" w14:textId="704DC375" w:rsidR="00C3726D" w:rsidRDefault="00C3726D" w:rsidP="00C3726D">
      <w:r>
        <w:tab/>
        <w:t>Functions:</w:t>
      </w:r>
    </w:p>
    <w:p w14:paraId="0DD0F2D2" w14:textId="5F801824" w:rsidR="00C3726D" w:rsidRDefault="00C3726D" w:rsidP="00C3726D">
      <w:r>
        <w:tab/>
      </w:r>
      <w:r>
        <w:tab/>
      </w:r>
      <w:proofErr w:type="gramStart"/>
      <w:r>
        <w:t>Size(</w:t>
      </w:r>
      <w:proofErr w:type="gramEnd"/>
      <w:r>
        <w:t>): Returns the number of customers in the queue</w:t>
      </w:r>
    </w:p>
    <w:p w14:paraId="1D38110F" w14:textId="5558A5DC" w:rsidR="00C3726D" w:rsidRDefault="00C3726D" w:rsidP="00C3726D">
      <w:r>
        <w:tab/>
      </w:r>
      <w:r>
        <w:tab/>
      </w:r>
      <w:proofErr w:type="spellStart"/>
      <w:proofErr w:type="gramStart"/>
      <w:r>
        <w:t>isFull</w:t>
      </w:r>
      <w:proofErr w:type="spellEnd"/>
      <w:r>
        <w:t>(</w:t>
      </w:r>
      <w:proofErr w:type="gramEnd"/>
      <w:r>
        <w:t>): Checks if the queue is full</w:t>
      </w:r>
    </w:p>
    <w:p w14:paraId="55E0D44A" w14:textId="201975D7" w:rsidR="00C3726D" w:rsidRDefault="00C3726D" w:rsidP="00C3726D">
      <w:r>
        <w:tab/>
      </w:r>
      <w:r>
        <w:tab/>
      </w:r>
      <w:proofErr w:type="spellStart"/>
      <w:proofErr w:type="gramStart"/>
      <w:r>
        <w:t>isEmpty</w:t>
      </w:r>
      <w:proofErr w:type="spellEnd"/>
      <w:r>
        <w:t>(</w:t>
      </w:r>
      <w:proofErr w:type="gramEnd"/>
      <w:r>
        <w:t>): Checks if the queue is empty</w:t>
      </w:r>
    </w:p>
    <w:p w14:paraId="72B11666" w14:textId="498A44E2" w:rsidR="00C3726D" w:rsidRDefault="00C3726D" w:rsidP="00C3726D">
      <w:r>
        <w:tab/>
      </w:r>
      <w:r>
        <w:tab/>
      </w:r>
      <w:proofErr w:type="spellStart"/>
      <w:r>
        <w:t>enQueue</w:t>
      </w:r>
      <w:proofErr w:type="spellEnd"/>
      <w:r>
        <w:t xml:space="preserve">(customer): Adds the customer into the </w:t>
      </w:r>
      <w:proofErr w:type="gramStart"/>
      <w:r>
        <w:t>queue</w:t>
      </w:r>
      <w:proofErr w:type="gramEnd"/>
    </w:p>
    <w:p w14:paraId="766D615C" w14:textId="778F5661" w:rsidR="00C3726D" w:rsidRDefault="00C3726D" w:rsidP="00C3726D">
      <w:r>
        <w:tab/>
      </w:r>
      <w:r>
        <w:tab/>
      </w:r>
      <w:proofErr w:type="spellStart"/>
      <w:proofErr w:type="gramStart"/>
      <w:r>
        <w:t>deQueue</w:t>
      </w:r>
      <w:proofErr w:type="spellEnd"/>
      <w:r>
        <w:t>(</w:t>
      </w:r>
      <w:proofErr w:type="gramEnd"/>
      <w:r>
        <w:t>): Removes and returns the customer into the front of the queue</w:t>
      </w:r>
    </w:p>
    <w:p w14:paraId="634CB086" w14:textId="267D09FB" w:rsidR="00C3726D" w:rsidRDefault="00C3726D" w:rsidP="00C3726D">
      <w:r>
        <w:tab/>
      </w:r>
      <w:r>
        <w:tab/>
      </w:r>
      <w:proofErr w:type="gramStart"/>
      <w:r>
        <w:t>peek(</w:t>
      </w:r>
      <w:proofErr w:type="gramEnd"/>
      <w:r>
        <w:t>): Views the customer at the front of the queue without removal</w:t>
      </w:r>
    </w:p>
    <w:p w14:paraId="372ED740" w14:textId="77777777" w:rsidR="00C3726D" w:rsidRDefault="00C3726D" w:rsidP="00C3726D"/>
    <w:p w14:paraId="1914994E" w14:textId="3AB1B33F" w:rsidR="00C3726D" w:rsidRDefault="00C3726D" w:rsidP="00C3726D">
      <w:r>
        <w:t>CLASS Simulation:</w:t>
      </w:r>
    </w:p>
    <w:p w14:paraId="135A9039" w14:textId="77777777" w:rsidR="00C3726D" w:rsidRDefault="00C3726D" w:rsidP="00C3726D"/>
    <w:p w14:paraId="5FC00D43" w14:textId="561C69F8" w:rsidR="00F549EF" w:rsidRDefault="00C3726D" w:rsidP="00C3726D">
      <w:pPr>
        <w:tabs>
          <w:tab w:val="left" w:pos="2897"/>
        </w:tabs>
        <w:ind w:firstLine="720"/>
      </w:pPr>
      <w:r>
        <w:t>Constructor:</w:t>
      </w:r>
    </w:p>
    <w:p w14:paraId="54F4B241" w14:textId="21B64DC3" w:rsidR="00C3726D" w:rsidRDefault="00C3726D" w:rsidP="00C3726D">
      <w:pPr>
        <w:tabs>
          <w:tab w:val="left" w:pos="2897"/>
        </w:tabs>
        <w:ind w:left="720" w:firstLine="720"/>
      </w:pPr>
      <w:r>
        <w:t xml:space="preserve">Initialize simulation with given number of tellers and other related </w:t>
      </w:r>
      <w:proofErr w:type="gramStart"/>
      <w:r>
        <w:t>metrics</w:t>
      </w:r>
      <w:proofErr w:type="gramEnd"/>
    </w:p>
    <w:p w14:paraId="358AB843" w14:textId="77777777" w:rsidR="00C3726D" w:rsidRDefault="00C3726D" w:rsidP="00C3726D">
      <w:pPr>
        <w:tabs>
          <w:tab w:val="left" w:pos="2897"/>
        </w:tabs>
        <w:ind w:firstLine="720"/>
      </w:pPr>
    </w:p>
    <w:p w14:paraId="111683E2" w14:textId="701D8D64" w:rsidR="00C3726D" w:rsidRDefault="00C3726D" w:rsidP="00C3726D">
      <w:pPr>
        <w:tabs>
          <w:tab w:val="left" w:pos="2897"/>
        </w:tabs>
        <w:ind w:firstLine="720"/>
      </w:pPr>
      <w:r>
        <w:t>Destructor:</w:t>
      </w:r>
    </w:p>
    <w:p w14:paraId="05CEAE38" w14:textId="4AC2F29D" w:rsidR="00C3726D" w:rsidRDefault="00C3726D" w:rsidP="00C3726D">
      <w:pPr>
        <w:tabs>
          <w:tab w:val="left" w:pos="2897"/>
        </w:tabs>
        <w:ind w:left="720" w:firstLine="720"/>
      </w:pPr>
      <w:r>
        <w:t xml:space="preserve">Clean up </w:t>
      </w:r>
      <w:proofErr w:type="gramStart"/>
      <w:r>
        <w:t>resources</w:t>
      </w:r>
      <w:proofErr w:type="gramEnd"/>
    </w:p>
    <w:p w14:paraId="62EF6B65" w14:textId="77777777" w:rsidR="00C3726D" w:rsidRDefault="00C3726D" w:rsidP="00C3726D">
      <w:pPr>
        <w:tabs>
          <w:tab w:val="left" w:pos="2897"/>
        </w:tabs>
        <w:ind w:firstLine="720"/>
      </w:pPr>
    </w:p>
    <w:p w14:paraId="63A49FEF" w14:textId="2CEE01C4" w:rsidR="00C3726D" w:rsidRDefault="00C3726D" w:rsidP="00C3726D">
      <w:pPr>
        <w:tabs>
          <w:tab w:val="left" w:pos="2897"/>
        </w:tabs>
        <w:ind w:firstLine="720"/>
      </w:pPr>
      <w:r>
        <w:t>Functions:</w:t>
      </w:r>
    </w:p>
    <w:p w14:paraId="7AB07314" w14:textId="5FB8CFB9" w:rsidR="00C3726D" w:rsidRDefault="00C3726D" w:rsidP="00C3726D">
      <w:pPr>
        <w:tabs>
          <w:tab w:val="left" w:pos="2897"/>
        </w:tabs>
        <w:ind w:left="720" w:firstLine="720"/>
      </w:pPr>
      <w:proofErr w:type="spellStart"/>
      <w:proofErr w:type="gramStart"/>
      <w:r>
        <w:t>runSimulation</w:t>
      </w:r>
      <w:proofErr w:type="spellEnd"/>
      <w:r>
        <w:t>(</w:t>
      </w:r>
      <w:proofErr w:type="gramEnd"/>
      <w:r>
        <w:t>): Run bank simulation</w:t>
      </w:r>
    </w:p>
    <w:p w14:paraId="0C31C201" w14:textId="56DBED97" w:rsidR="00C3726D" w:rsidRDefault="00C3726D" w:rsidP="00C3726D">
      <w:pPr>
        <w:tabs>
          <w:tab w:val="left" w:pos="2897"/>
        </w:tabs>
        <w:ind w:left="720" w:firstLine="720"/>
      </w:pPr>
      <w:proofErr w:type="spellStart"/>
      <w:r>
        <w:t>assignmentCustomerToTeller</w:t>
      </w:r>
      <w:proofErr w:type="spellEnd"/>
      <w:r>
        <w:t xml:space="preserve">(customer): Assign a customer to a free </w:t>
      </w:r>
      <w:proofErr w:type="gramStart"/>
      <w:r>
        <w:t>teller</w:t>
      </w:r>
      <w:proofErr w:type="gramEnd"/>
    </w:p>
    <w:p w14:paraId="1F00A303" w14:textId="300DD6BE" w:rsidR="00C3726D" w:rsidRDefault="00C3726D" w:rsidP="00C3726D">
      <w:pPr>
        <w:tabs>
          <w:tab w:val="left" w:pos="2897"/>
        </w:tabs>
        <w:ind w:left="720" w:firstLine="720"/>
      </w:pPr>
      <w:proofErr w:type="spellStart"/>
      <w:proofErr w:type="gramStart"/>
      <w:r>
        <w:t>displayStatistics</w:t>
      </w:r>
      <w:proofErr w:type="spellEnd"/>
      <w:r>
        <w:t>(</w:t>
      </w:r>
      <w:proofErr w:type="gramEnd"/>
      <w:r>
        <w:t>): Display collected statistics</w:t>
      </w:r>
    </w:p>
    <w:p w14:paraId="36492AB1" w14:textId="3E8251FA" w:rsidR="00C3726D" w:rsidRDefault="00C3726D" w:rsidP="00C3726D">
      <w:pPr>
        <w:tabs>
          <w:tab w:val="left" w:pos="2897"/>
        </w:tabs>
        <w:ind w:left="720" w:firstLine="720"/>
      </w:pPr>
      <w:proofErr w:type="spellStart"/>
      <w:r>
        <w:t>tellerCompletion</w:t>
      </w:r>
      <w:proofErr w:type="spellEnd"/>
      <w:r>
        <w:t>(</w:t>
      </w:r>
      <w:proofErr w:type="spellStart"/>
      <w:r>
        <w:t>tellerIndex</w:t>
      </w:r>
      <w:proofErr w:type="spellEnd"/>
      <w:r>
        <w:t xml:space="preserve">): Handle teller becoming </w:t>
      </w:r>
      <w:proofErr w:type="gramStart"/>
      <w:r>
        <w:t>idle</w:t>
      </w:r>
      <w:proofErr w:type="gramEnd"/>
    </w:p>
    <w:p w14:paraId="2CFBB31D" w14:textId="31E8BB1F" w:rsidR="00C3726D" w:rsidRDefault="00C3726D" w:rsidP="00C3726D">
      <w:pPr>
        <w:tabs>
          <w:tab w:val="left" w:pos="2897"/>
        </w:tabs>
        <w:ind w:left="720" w:firstLine="720"/>
      </w:pPr>
      <w:proofErr w:type="spellStart"/>
      <w:r>
        <w:t>enqueueCustomer</w:t>
      </w:r>
      <w:proofErr w:type="spellEnd"/>
      <w:r>
        <w:t xml:space="preserve">(customer): Add customer to the </w:t>
      </w:r>
      <w:proofErr w:type="gramStart"/>
      <w:r>
        <w:t>queue</w:t>
      </w:r>
      <w:proofErr w:type="gramEnd"/>
    </w:p>
    <w:p w14:paraId="0D04B02B" w14:textId="3B5C5CAE" w:rsidR="00C3726D" w:rsidRDefault="00C3726D" w:rsidP="00C3726D">
      <w:pPr>
        <w:tabs>
          <w:tab w:val="left" w:pos="2897"/>
        </w:tabs>
        <w:ind w:left="720" w:firstLine="720"/>
      </w:pPr>
      <w:proofErr w:type="spellStart"/>
      <w:proofErr w:type="gramStart"/>
      <w:r>
        <w:t>anyTellerActive</w:t>
      </w:r>
      <w:proofErr w:type="spellEnd"/>
      <w:r>
        <w:t>(</w:t>
      </w:r>
      <w:proofErr w:type="gramEnd"/>
      <w:r>
        <w:t>): Check if there’s any active teller</w:t>
      </w:r>
    </w:p>
    <w:p w14:paraId="76D669CF" w14:textId="7BC344ED" w:rsidR="00C3726D" w:rsidRDefault="00C3726D" w:rsidP="00C3726D">
      <w:pPr>
        <w:tabs>
          <w:tab w:val="left" w:pos="2897"/>
        </w:tabs>
      </w:pPr>
      <w:r>
        <w:t>CLASS Customer:</w:t>
      </w:r>
    </w:p>
    <w:p w14:paraId="416A2CFF" w14:textId="548B49FC" w:rsidR="00C3726D" w:rsidRDefault="00C3726D" w:rsidP="00C3726D">
      <w:pPr>
        <w:tabs>
          <w:tab w:val="left" w:pos="2897"/>
        </w:tabs>
        <w:ind w:left="720"/>
      </w:pPr>
      <w:r>
        <w:t>Constructor:</w:t>
      </w:r>
    </w:p>
    <w:p w14:paraId="4FBCCB0F" w14:textId="3A28517A" w:rsidR="00275E69" w:rsidRDefault="00C3726D" w:rsidP="00275E69">
      <w:pPr>
        <w:tabs>
          <w:tab w:val="left" w:pos="2897"/>
        </w:tabs>
        <w:ind w:left="1440"/>
        <w:rPr>
          <w:szCs w:val="24"/>
        </w:rPr>
      </w:pPr>
      <w:r>
        <w:rPr>
          <w:szCs w:val="24"/>
        </w:rPr>
        <w:t>In</w:t>
      </w:r>
      <w:r w:rsidR="00275E69">
        <w:rPr>
          <w:szCs w:val="24"/>
        </w:rPr>
        <w:t>itialize customer with arrival time, service time and priority.</w:t>
      </w:r>
    </w:p>
    <w:p w14:paraId="03CA2C6B" w14:textId="45A8A2AA" w:rsidR="00275E69" w:rsidRDefault="00275E69" w:rsidP="00275E69">
      <w:pPr>
        <w:tabs>
          <w:tab w:val="left" w:pos="2897"/>
        </w:tabs>
        <w:rPr>
          <w:szCs w:val="24"/>
        </w:rPr>
      </w:pPr>
    </w:p>
    <w:p w14:paraId="362126BD" w14:textId="27A3B20E" w:rsidR="00275E69" w:rsidRDefault="00275E69" w:rsidP="00275E69">
      <w:pPr>
        <w:tabs>
          <w:tab w:val="left" w:pos="2897"/>
        </w:tabs>
        <w:rPr>
          <w:szCs w:val="24"/>
        </w:rPr>
      </w:pPr>
      <w:r>
        <w:rPr>
          <w:szCs w:val="24"/>
        </w:rPr>
        <w:t>Class Teller:</w:t>
      </w:r>
    </w:p>
    <w:p w14:paraId="6F9AA058" w14:textId="2E0CF390" w:rsidR="00275E69" w:rsidRDefault="00275E69" w:rsidP="00275E69">
      <w:pPr>
        <w:tabs>
          <w:tab w:val="left" w:pos="2897"/>
        </w:tabs>
        <w:ind w:left="720"/>
        <w:rPr>
          <w:szCs w:val="24"/>
        </w:rPr>
      </w:pPr>
      <w:r>
        <w:rPr>
          <w:szCs w:val="24"/>
        </w:rPr>
        <w:t>Constructor:</w:t>
      </w:r>
    </w:p>
    <w:p w14:paraId="51CC5041" w14:textId="262FAD73" w:rsidR="00275E69" w:rsidRDefault="00275E69" w:rsidP="00275E69">
      <w:pPr>
        <w:tabs>
          <w:tab w:val="left" w:pos="2897"/>
        </w:tabs>
        <w:ind w:left="1440"/>
        <w:rPr>
          <w:szCs w:val="24"/>
        </w:rPr>
      </w:pPr>
      <w:r>
        <w:rPr>
          <w:szCs w:val="24"/>
        </w:rPr>
        <w:t xml:space="preserve">Initialize teller as </w:t>
      </w:r>
      <w:proofErr w:type="gramStart"/>
      <w:r>
        <w:rPr>
          <w:szCs w:val="24"/>
        </w:rPr>
        <w:t>idle</w:t>
      </w:r>
      <w:proofErr w:type="gramEnd"/>
    </w:p>
    <w:p w14:paraId="145EFDEC" w14:textId="77777777" w:rsidR="00275E69" w:rsidRDefault="00275E69" w:rsidP="00275E69">
      <w:pPr>
        <w:tabs>
          <w:tab w:val="left" w:pos="2897"/>
        </w:tabs>
        <w:rPr>
          <w:szCs w:val="24"/>
        </w:rPr>
      </w:pPr>
    </w:p>
    <w:p w14:paraId="0448AEEF" w14:textId="04D4B178" w:rsidR="00275E69" w:rsidRDefault="00275E69" w:rsidP="00275E69">
      <w:pPr>
        <w:tabs>
          <w:tab w:val="left" w:pos="2897"/>
        </w:tabs>
        <w:ind w:left="720"/>
        <w:rPr>
          <w:szCs w:val="24"/>
        </w:rPr>
      </w:pPr>
      <w:r>
        <w:rPr>
          <w:szCs w:val="24"/>
        </w:rPr>
        <w:t>Functions:</w:t>
      </w:r>
    </w:p>
    <w:p w14:paraId="62376317" w14:textId="5E483E35" w:rsidR="00275E69" w:rsidRDefault="00275E69" w:rsidP="00275E69">
      <w:pPr>
        <w:tabs>
          <w:tab w:val="left" w:pos="2897"/>
        </w:tabs>
        <w:ind w:left="1440"/>
        <w:rPr>
          <w:szCs w:val="24"/>
        </w:rPr>
      </w:pPr>
      <w:proofErr w:type="spellStart"/>
      <w:proofErr w:type="gramStart"/>
      <w:r>
        <w:rPr>
          <w:szCs w:val="24"/>
        </w:rPr>
        <w:t>isIdle</w:t>
      </w:r>
      <w:proofErr w:type="spellEnd"/>
      <w:r>
        <w:rPr>
          <w:szCs w:val="24"/>
        </w:rPr>
        <w:t>(</w:t>
      </w:r>
      <w:proofErr w:type="gramEnd"/>
      <w:r>
        <w:rPr>
          <w:szCs w:val="24"/>
        </w:rPr>
        <w:t>): Check if teller is idle</w:t>
      </w:r>
    </w:p>
    <w:p w14:paraId="29F36CB7" w14:textId="47A58F40" w:rsidR="00275E69" w:rsidRDefault="00275E69" w:rsidP="00275E69">
      <w:pPr>
        <w:tabs>
          <w:tab w:val="left" w:pos="2897"/>
        </w:tabs>
        <w:ind w:left="1440"/>
        <w:rPr>
          <w:szCs w:val="24"/>
        </w:rPr>
      </w:pPr>
      <w:proofErr w:type="gramStart"/>
      <w:r>
        <w:rPr>
          <w:szCs w:val="24"/>
        </w:rPr>
        <w:t>serve(</w:t>
      </w:r>
      <w:proofErr w:type="gramEnd"/>
      <w:r>
        <w:rPr>
          <w:szCs w:val="24"/>
        </w:rPr>
        <w:t xml:space="preserve">customer, </w:t>
      </w:r>
      <w:proofErr w:type="spellStart"/>
      <w:r>
        <w:rPr>
          <w:szCs w:val="24"/>
        </w:rPr>
        <w:t>currentSimulationTime</w:t>
      </w:r>
      <w:proofErr w:type="spellEnd"/>
      <w:r>
        <w:rPr>
          <w:szCs w:val="24"/>
        </w:rPr>
        <w:t>): Serve a customer</w:t>
      </w:r>
    </w:p>
    <w:p w14:paraId="7661F76F" w14:textId="2C45E75D" w:rsidR="00275E69" w:rsidRDefault="00275E69" w:rsidP="00275E69">
      <w:pPr>
        <w:tabs>
          <w:tab w:val="left" w:pos="2897"/>
        </w:tabs>
        <w:ind w:left="1440"/>
        <w:rPr>
          <w:szCs w:val="24"/>
        </w:rPr>
      </w:pPr>
      <w:proofErr w:type="spellStart"/>
      <w:proofErr w:type="gramStart"/>
      <w:r>
        <w:rPr>
          <w:szCs w:val="24"/>
        </w:rPr>
        <w:t>becomeIdle</w:t>
      </w:r>
      <w:proofErr w:type="spellEnd"/>
      <w:r>
        <w:rPr>
          <w:szCs w:val="24"/>
        </w:rPr>
        <w:t>(</w:t>
      </w:r>
      <w:proofErr w:type="gramEnd"/>
      <w:r>
        <w:rPr>
          <w:szCs w:val="24"/>
        </w:rPr>
        <w:t>): Make teller idle</w:t>
      </w:r>
    </w:p>
    <w:p w14:paraId="22B36BDD" w14:textId="45DA544E" w:rsidR="00275E69" w:rsidRDefault="00275E69" w:rsidP="00275E69">
      <w:pPr>
        <w:tabs>
          <w:tab w:val="left" w:pos="2897"/>
        </w:tabs>
        <w:rPr>
          <w:szCs w:val="24"/>
        </w:rPr>
      </w:pPr>
    </w:p>
    <w:p w14:paraId="38AFB633" w14:textId="228DAC6E" w:rsidR="00B03C07" w:rsidRPr="00B03C07" w:rsidRDefault="00275E69" w:rsidP="00B03C07">
      <w:pPr>
        <w:tabs>
          <w:tab w:val="left" w:pos="2897"/>
        </w:tabs>
        <w:rPr>
          <w:szCs w:val="24"/>
        </w:rPr>
      </w:pPr>
      <w:r>
        <w:rPr>
          <w:szCs w:val="24"/>
        </w:rPr>
        <w:t>END CLASS DEFINITION</w:t>
      </w:r>
      <w:r w:rsidR="00B03C07">
        <w:rPr>
          <w:szCs w:val="24"/>
        </w:rPr>
        <w:t>S</w:t>
      </w:r>
    </w:p>
    <w:p w14:paraId="7DC90AFE" w14:textId="77777777" w:rsidR="00B03C07" w:rsidRDefault="00B03C07" w:rsidP="00275E69">
      <w:pPr>
        <w:tabs>
          <w:tab w:val="left" w:pos="2897"/>
        </w:tabs>
        <w:rPr>
          <w:szCs w:val="24"/>
        </w:rPr>
      </w:pPr>
    </w:p>
    <w:p w14:paraId="6FBB28F5" w14:textId="497D746D" w:rsidR="00275E69" w:rsidRDefault="00275E69" w:rsidP="00275E69">
      <w:pPr>
        <w:pStyle w:val="Heading1"/>
      </w:pPr>
      <w:r>
        <w:t>Complexity Analysis</w:t>
      </w:r>
    </w:p>
    <w:p w14:paraId="29CFAA9A" w14:textId="78954DEB" w:rsidR="00275E69" w:rsidRDefault="00275E69" w:rsidP="00275E69">
      <w:r>
        <w:t xml:space="preserve">For this program, the complexity comes from 5 major components of the algorithm: </w:t>
      </w:r>
    </w:p>
    <w:p w14:paraId="0A51874B" w14:textId="010A18AB" w:rsidR="00275E69" w:rsidRDefault="00275E69" w:rsidP="00275E69">
      <w:pPr>
        <w:pStyle w:val="ListParagraph"/>
        <w:numPr>
          <w:ilvl w:val="0"/>
          <w:numId w:val="16"/>
        </w:numPr>
        <w:spacing w:line="360" w:lineRule="auto"/>
      </w:pPr>
      <w:r>
        <w:t>Reading Customer Data</w:t>
      </w:r>
      <w:r w:rsidR="00AE73C8">
        <w:t xml:space="preserve"> - </w:t>
      </w:r>
      <m:oMath>
        <m:r>
          <w:rPr>
            <w:rFonts w:ascii="Cambria Math" w:hAnsi="Cambria Math"/>
          </w:rPr>
          <m:t>O(n)</m:t>
        </m:r>
      </m:oMath>
    </w:p>
    <w:p w14:paraId="70514BEB" w14:textId="168B940F" w:rsidR="00275E69" w:rsidRDefault="00275E69" w:rsidP="00275E69">
      <w:pPr>
        <w:pStyle w:val="ListParagraph"/>
        <w:numPr>
          <w:ilvl w:val="0"/>
          <w:numId w:val="16"/>
        </w:numPr>
        <w:spacing w:line="360" w:lineRule="auto"/>
      </w:pPr>
      <w:r>
        <w:t>Queue Operations</w:t>
      </w:r>
      <w:r w:rsidR="00B03C07">
        <w:t xml:space="preserve"> - </w:t>
      </w:r>
      <m:oMath>
        <m:r>
          <w:rPr>
            <w:rFonts w:ascii="Cambria Math" w:hAnsi="Cambria Math"/>
          </w:rPr>
          <m:t>O(n)</m:t>
        </m:r>
      </m:oMath>
    </w:p>
    <w:p w14:paraId="5877B00C" w14:textId="7586607C" w:rsidR="00275E69" w:rsidRDefault="00275E69" w:rsidP="00275E69">
      <w:pPr>
        <w:pStyle w:val="ListParagraph"/>
        <w:numPr>
          <w:ilvl w:val="0"/>
          <w:numId w:val="16"/>
        </w:numPr>
        <w:spacing w:line="360" w:lineRule="auto"/>
      </w:pPr>
      <w:r>
        <w:t>Customer Assignment to Teller</w:t>
      </w:r>
      <w:r w:rsidR="00B03C07">
        <w:t xml:space="preserve"> - </w:t>
      </w:r>
      <m:oMath>
        <m:r>
          <w:rPr>
            <w:rFonts w:ascii="Cambria Math" w:hAnsi="Cambria Math"/>
          </w:rPr>
          <m:t>O(m)</m:t>
        </m:r>
      </m:oMath>
    </w:p>
    <w:p w14:paraId="6A00FF1D" w14:textId="04F399D8" w:rsidR="00275E69" w:rsidRDefault="00275E69" w:rsidP="00275E69">
      <w:pPr>
        <w:pStyle w:val="ListParagraph"/>
        <w:numPr>
          <w:ilvl w:val="0"/>
          <w:numId w:val="16"/>
        </w:numPr>
        <w:spacing w:line="360" w:lineRule="auto"/>
      </w:pPr>
      <w:r>
        <w:t>Simulation Running</w:t>
      </w:r>
      <w:r w:rsidR="00B03C07">
        <w:t xml:space="preserve"> - </w:t>
      </w:r>
      <m:oMath>
        <m:r>
          <w:rPr>
            <w:rFonts w:ascii="Cambria Math" w:hAnsi="Cambria Math"/>
          </w:rPr>
          <m:t>O(n × m)</m:t>
        </m:r>
      </m:oMath>
    </w:p>
    <w:p w14:paraId="00BB203F" w14:textId="498370BA" w:rsidR="00AE73C8" w:rsidRPr="00B03C07" w:rsidRDefault="00275E69" w:rsidP="00B03C07">
      <w:pPr>
        <w:pStyle w:val="ListParagraph"/>
        <w:numPr>
          <w:ilvl w:val="0"/>
          <w:numId w:val="16"/>
        </w:numPr>
        <w:spacing w:line="360" w:lineRule="auto"/>
      </w:pPr>
      <w:r>
        <w:t>Teller active checks</w:t>
      </w:r>
      <w:r w:rsidR="00B03C07">
        <w:t xml:space="preserve"> - </w:t>
      </w:r>
      <m:oMath>
        <m:r>
          <w:rPr>
            <w:rFonts w:ascii="Cambria Math" w:hAnsi="Cambria Math"/>
          </w:rPr>
          <m:t>O(m)</m:t>
        </m:r>
      </m:oMath>
    </w:p>
    <w:p w14:paraId="4C308B67" w14:textId="44930C97" w:rsidR="00275E69" w:rsidRDefault="00B03C07" w:rsidP="00B03C07">
      <w:pPr>
        <w:pStyle w:val="Heading2"/>
      </w:pPr>
      <w:r>
        <w:t>Reading customer data</w:t>
      </w:r>
    </w:p>
    <w:p w14:paraId="7E804DD6" w14:textId="18611754" w:rsidR="00B03C07" w:rsidRDefault="00B03C07" w:rsidP="00B03C07">
      <w:pPr>
        <w:rPr>
          <w:rFonts w:eastAsiaTheme="minorEastAsia"/>
        </w:rPr>
      </w:pPr>
      <w:r>
        <w:t xml:space="preserve">Due to the presence of </w:t>
      </w:r>
      <m:oMath>
        <m:r>
          <w:rPr>
            <w:rFonts w:ascii="Cambria Math" w:hAnsi="Cambria Math"/>
          </w:rPr>
          <m:t>n</m:t>
        </m:r>
      </m:oMath>
      <w:r>
        <w:t xml:space="preserve"> characters that are present in the file, the time complexity of this procedure is </w:t>
      </w:r>
      <m:oMath>
        <m:r>
          <w:rPr>
            <w:rFonts w:ascii="Cambria Math" w:hAnsi="Cambria Math"/>
          </w:rPr>
          <m:t>O(n)</m:t>
        </m:r>
      </m:oMath>
    </w:p>
    <w:p w14:paraId="2C5EE1E9" w14:textId="56264884" w:rsidR="00B03C07" w:rsidRDefault="00B03C07" w:rsidP="00B03C07">
      <w:pPr>
        <w:pStyle w:val="Heading2"/>
      </w:pPr>
      <w:r>
        <w:t>Queue operations</w:t>
      </w:r>
    </w:p>
    <w:p w14:paraId="70EAF6D5" w14:textId="1233A640" w:rsidR="00B03C07" w:rsidRDefault="00B03C07" w:rsidP="00B03C07">
      <w:r>
        <w:t xml:space="preserve">For these operations, there are three main procedures: </w:t>
      </w:r>
      <w:proofErr w:type="spellStart"/>
      <w:r>
        <w:rPr>
          <w:b/>
          <w:bCs/>
        </w:rPr>
        <w:t>enQueue</w:t>
      </w:r>
      <w:proofErr w:type="spellEnd"/>
      <w:r>
        <w:rPr>
          <w:b/>
          <w:bCs/>
        </w:rPr>
        <w:t xml:space="preserve">, </w:t>
      </w:r>
      <w:proofErr w:type="spellStart"/>
      <w:r>
        <w:rPr>
          <w:b/>
          <w:bCs/>
        </w:rPr>
        <w:t>deQueue</w:t>
      </w:r>
      <w:proofErr w:type="spellEnd"/>
      <w:r>
        <w:rPr>
          <w:b/>
          <w:bCs/>
        </w:rPr>
        <w:t xml:space="preserve"> </w:t>
      </w:r>
      <w:r>
        <w:t xml:space="preserve">and </w:t>
      </w:r>
      <w:r>
        <w:rPr>
          <w:b/>
          <w:bCs/>
        </w:rPr>
        <w:t>Peek</w:t>
      </w:r>
      <w:r>
        <w:t xml:space="preserve">. </w:t>
      </w:r>
    </w:p>
    <w:p w14:paraId="24F0930C" w14:textId="78F44385" w:rsidR="00B03C07" w:rsidRDefault="00B03C07" w:rsidP="00B03C07">
      <w:pPr>
        <w:rPr>
          <w:rFonts w:eastAsiaTheme="minorEastAsia"/>
        </w:rPr>
      </w:pPr>
      <w:proofErr w:type="spellStart"/>
      <w:r>
        <w:rPr>
          <w:b/>
          <w:bCs/>
        </w:rPr>
        <w:t>enQueue</w:t>
      </w:r>
      <w:proofErr w:type="spellEnd"/>
      <w:r>
        <w:t xml:space="preserve"> in its worst-case situation would require that every customer would need to be shifted to make space for new customers based on their arrival and priority. Making this procedure </w:t>
      </w:r>
      <m:oMath>
        <m:r>
          <w:rPr>
            <w:rFonts w:ascii="Cambria Math" w:hAnsi="Cambria Math"/>
          </w:rPr>
          <m:t>O(n)</m:t>
        </m:r>
      </m:oMath>
      <w:r>
        <w:rPr>
          <w:rFonts w:eastAsiaTheme="minorEastAsia"/>
        </w:rPr>
        <w:t>.</w:t>
      </w:r>
    </w:p>
    <w:p w14:paraId="23F2ADC2" w14:textId="627DA191" w:rsidR="00B03C07" w:rsidRDefault="00B03C07" w:rsidP="00B03C07">
      <w:pPr>
        <w:rPr>
          <w:rFonts w:eastAsiaTheme="minorEastAsia"/>
        </w:rPr>
      </w:pPr>
      <w:proofErr w:type="spellStart"/>
      <w:r>
        <w:rPr>
          <w:rFonts w:eastAsiaTheme="minorEastAsia"/>
          <w:b/>
          <w:bCs/>
        </w:rPr>
        <w:t>deQueue</w:t>
      </w:r>
      <w:proofErr w:type="spellEnd"/>
      <w:r>
        <w:rPr>
          <w:rFonts w:eastAsiaTheme="minorEastAsia"/>
        </w:rPr>
        <w:t xml:space="preserve"> in its procedure just removes the front element of the queue, making it’s time complexity of </w:t>
      </w:r>
      <m:oMath>
        <m:r>
          <w:rPr>
            <w:rFonts w:ascii="Cambria Math" w:hAnsi="Cambria Math"/>
          </w:rPr>
          <m:t>O(</m:t>
        </m:r>
        <m:r>
          <w:rPr>
            <w:rFonts w:ascii="Cambria Math" w:hAnsi="Cambria Math"/>
          </w:rPr>
          <m:t>1</m:t>
        </m:r>
        <m:r>
          <w:rPr>
            <w:rFonts w:ascii="Cambria Math" w:hAnsi="Cambria Math"/>
          </w:rPr>
          <m:t>)</m:t>
        </m:r>
      </m:oMath>
      <w:r>
        <w:rPr>
          <w:rFonts w:eastAsiaTheme="minorEastAsia"/>
        </w:rPr>
        <w:t>.</w:t>
      </w:r>
    </w:p>
    <w:p w14:paraId="59877B3A" w14:textId="3D8F3856" w:rsidR="00B03C07" w:rsidRDefault="00B03C07" w:rsidP="00B03C07">
      <w:pPr>
        <w:rPr>
          <w:rFonts w:eastAsiaTheme="minorEastAsia"/>
        </w:rPr>
      </w:pPr>
      <w:r>
        <w:rPr>
          <w:rFonts w:eastAsiaTheme="minorEastAsia"/>
          <w:b/>
          <w:bCs/>
        </w:rPr>
        <w:t>Peek</w:t>
      </w:r>
      <w:r>
        <w:rPr>
          <w:rFonts w:eastAsiaTheme="minorEastAsia"/>
        </w:rPr>
        <w:t xml:space="preserve"> operations checks the front element of the queue, giving its complexity of </w:t>
      </w:r>
      <m:oMath>
        <m:r>
          <w:rPr>
            <w:rFonts w:ascii="Cambria Math" w:hAnsi="Cambria Math"/>
          </w:rPr>
          <m:t>O(</m:t>
        </m:r>
        <m:r>
          <w:rPr>
            <w:rFonts w:ascii="Cambria Math" w:hAnsi="Cambria Math"/>
          </w:rPr>
          <m:t>1</m:t>
        </m:r>
        <m:r>
          <w:rPr>
            <w:rFonts w:ascii="Cambria Math" w:hAnsi="Cambria Math"/>
          </w:rPr>
          <m:t>)</m:t>
        </m:r>
      </m:oMath>
    </w:p>
    <w:p w14:paraId="00FDAA2D" w14:textId="77632A5D" w:rsidR="00B03C07" w:rsidRDefault="00B03C07" w:rsidP="00B03C07">
      <w:pPr>
        <w:pStyle w:val="Heading2"/>
        <w:rPr>
          <w:rFonts w:eastAsiaTheme="minorEastAsia"/>
        </w:rPr>
      </w:pPr>
      <w:r>
        <w:rPr>
          <w:rFonts w:eastAsiaTheme="minorEastAsia"/>
        </w:rPr>
        <w:t>Customer assignment to teller</w:t>
      </w:r>
    </w:p>
    <w:p w14:paraId="39C42625" w14:textId="5BA1FA92" w:rsidR="00B03C07" w:rsidRDefault="00B03C07" w:rsidP="00B03C07">
      <w:pPr>
        <w:rPr>
          <w:rFonts w:eastAsiaTheme="minorEastAsia"/>
        </w:rPr>
      </w:pPr>
      <w:r>
        <w:t xml:space="preserve">This procedures’ </w:t>
      </w:r>
      <w:proofErr w:type="gramStart"/>
      <w:r>
        <w:t>worst case</w:t>
      </w:r>
      <w:proofErr w:type="gramEnd"/>
      <w:r>
        <w:t xml:space="preserve"> scenario is if it is necessary to check all ‘</w:t>
      </w:r>
      <m:oMath>
        <m:r>
          <w:rPr>
            <w:rFonts w:ascii="Cambria Math" w:hAnsi="Cambria Math"/>
          </w:rPr>
          <m:t>m</m:t>
        </m:r>
      </m:oMath>
      <w:r w:rsidR="00175B87">
        <w:rPr>
          <w:rFonts w:eastAsiaTheme="minorEastAsia"/>
        </w:rPr>
        <w:t xml:space="preserve">’ elements to see which teller is idle, it has a time complexity of </w:t>
      </w:r>
      <m:oMath>
        <m:r>
          <w:rPr>
            <w:rFonts w:ascii="Cambria Math" w:hAnsi="Cambria Math"/>
          </w:rPr>
          <m:t>O(</m:t>
        </m:r>
        <m:r>
          <w:rPr>
            <w:rFonts w:ascii="Cambria Math" w:hAnsi="Cambria Math"/>
          </w:rPr>
          <m:t>m</m:t>
        </m:r>
        <m:r>
          <w:rPr>
            <w:rFonts w:ascii="Cambria Math" w:hAnsi="Cambria Math"/>
          </w:rPr>
          <m:t>)</m:t>
        </m:r>
      </m:oMath>
      <w:r w:rsidR="00175B87">
        <w:rPr>
          <w:rFonts w:eastAsiaTheme="minorEastAsia"/>
        </w:rPr>
        <w:t xml:space="preserve"> where m is the number of tellers.</w:t>
      </w:r>
    </w:p>
    <w:p w14:paraId="23A391C3" w14:textId="6D1691DC" w:rsidR="00175B87" w:rsidRDefault="00175B87" w:rsidP="00175B87">
      <w:pPr>
        <w:pStyle w:val="Heading2"/>
      </w:pPr>
      <w:r>
        <w:t>Simulation running</w:t>
      </w:r>
    </w:p>
    <w:p w14:paraId="4D0046DF" w14:textId="76D93AD3" w:rsidR="00175B87" w:rsidRDefault="00175B87" w:rsidP="00175B87">
      <w:pPr>
        <w:rPr>
          <w:rFonts w:eastAsiaTheme="minorEastAsia"/>
        </w:rPr>
      </w:pPr>
      <w:r>
        <w:t>In this procedure, for every customer in total ‘</w:t>
      </w:r>
      <m:oMath>
        <m:r>
          <w:rPr>
            <w:rFonts w:ascii="Cambria Math" w:hAnsi="Cambria Math"/>
          </w:rPr>
          <m:t>n</m:t>
        </m:r>
      </m:oMath>
      <w:r>
        <w:t xml:space="preserve">’, may have to check all tellers in </w:t>
      </w:r>
      <w:r>
        <w:rPr>
          <w:rFonts w:eastAsiaTheme="minorEastAsia"/>
        </w:rPr>
        <w:t>‘</w:t>
      </w:r>
      <m:oMath>
        <m:r>
          <w:rPr>
            <w:rFonts w:ascii="Cambria Math" w:hAnsi="Cambria Math"/>
          </w:rPr>
          <m:t>m</m:t>
        </m:r>
      </m:oMath>
      <w:r>
        <w:rPr>
          <w:rFonts w:eastAsiaTheme="minorEastAsia"/>
        </w:rPr>
        <w:t xml:space="preserve">’ which creates a time complexity of </w:t>
      </w:r>
      <m:oMath>
        <m:r>
          <w:rPr>
            <w:rFonts w:ascii="Cambria Math" w:hAnsi="Cambria Math"/>
          </w:rPr>
          <m:t>O(</m:t>
        </m:r>
        <m:r>
          <w:rPr>
            <w:rFonts w:ascii="Cambria Math" w:hAnsi="Cambria Math"/>
          </w:rPr>
          <m:t>n ×m</m:t>
        </m:r>
        <m:r>
          <w:rPr>
            <w:rFonts w:ascii="Cambria Math" w:hAnsi="Cambria Math"/>
          </w:rPr>
          <m:t>)</m:t>
        </m:r>
      </m:oMath>
      <w:r>
        <w:rPr>
          <w:rFonts w:eastAsiaTheme="minorEastAsia"/>
        </w:rPr>
        <w:t xml:space="preserve"> </w:t>
      </w:r>
    </w:p>
    <w:p w14:paraId="26E63914" w14:textId="77777777" w:rsidR="00175B87" w:rsidRDefault="00175B87" w:rsidP="00175B87">
      <w:pPr>
        <w:rPr>
          <w:rFonts w:eastAsiaTheme="minorEastAsia"/>
        </w:rPr>
      </w:pPr>
    </w:p>
    <w:p w14:paraId="53117CCB" w14:textId="7ADAE86D" w:rsidR="00175B87" w:rsidRDefault="00175B87" w:rsidP="00175B87">
      <w:pPr>
        <w:pStyle w:val="Heading2"/>
      </w:pPr>
      <w:r>
        <w:t>Teller active checks</w:t>
      </w:r>
    </w:p>
    <w:p w14:paraId="144B823E" w14:textId="2A97A231" w:rsidR="00175B87" w:rsidRDefault="00175B87" w:rsidP="00175B87">
      <w:pPr>
        <w:rPr>
          <w:rFonts w:eastAsiaTheme="minorEastAsia"/>
        </w:rPr>
      </w:pPr>
      <w:r>
        <w:t xml:space="preserve">This procedure requires going through all the </w:t>
      </w:r>
      <w:r>
        <w:rPr>
          <w:rFonts w:eastAsiaTheme="minorEastAsia"/>
        </w:rPr>
        <w:t>‘</w:t>
      </w:r>
      <m:oMath>
        <m:r>
          <w:rPr>
            <w:rFonts w:ascii="Cambria Math" w:hAnsi="Cambria Math"/>
          </w:rPr>
          <m:t>m</m:t>
        </m:r>
      </m:oMath>
      <w:r>
        <w:rPr>
          <w:rFonts w:eastAsiaTheme="minorEastAsia"/>
        </w:rPr>
        <w:t xml:space="preserve">’ tellers, giving it a complexity of </w:t>
      </w:r>
      <m:oMath>
        <m:r>
          <w:rPr>
            <w:rFonts w:ascii="Cambria Math" w:hAnsi="Cambria Math"/>
          </w:rPr>
          <m:t>O(</m:t>
        </m:r>
        <m:r>
          <w:rPr>
            <w:rFonts w:ascii="Cambria Math" w:hAnsi="Cambria Math"/>
          </w:rPr>
          <m:t>m</m:t>
        </m:r>
        <m:r>
          <w:rPr>
            <w:rFonts w:ascii="Cambria Math" w:hAnsi="Cambria Math"/>
          </w:rPr>
          <m:t>)</m:t>
        </m:r>
      </m:oMath>
      <w:r>
        <w:rPr>
          <w:rFonts w:eastAsiaTheme="minorEastAsia"/>
        </w:rPr>
        <w:t>.</w:t>
      </w:r>
    </w:p>
    <w:p w14:paraId="30A058D0" w14:textId="370A66B8" w:rsidR="00175B87" w:rsidRDefault="00175B87" w:rsidP="00175B87">
      <w:pPr>
        <w:pStyle w:val="Heading2"/>
        <w:jc w:val="center"/>
        <w:rPr>
          <w:rFonts w:eastAsiaTheme="minorEastAsia"/>
        </w:rPr>
      </w:pPr>
      <w:r>
        <w:rPr>
          <w:rFonts w:eastAsiaTheme="minorEastAsia"/>
        </w:rPr>
        <w:t>Overall Time complexity</w:t>
      </w:r>
    </w:p>
    <w:p w14:paraId="786D30B3" w14:textId="7CBEBBDF" w:rsidR="00175B87" w:rsidRDefault="00175B87" w:rsidP="00175B87">
      <w:r>
        <w:t>For the entire simulation, the most dominant term is:</w:t>
      </w:r>
    </w:p>
    <w:p w14:paraId="2430F27D" w14:textId="77777777" w:rsidR="00175B87" w:rsidRDefault="00175B87" w:rsidP="00175B87"/>
    <w:p w14:paraId="3C39604D" w14:textId="5725E9DE" w:rsidR="00175B87" w:rsidRPr="00175B87" w:rsidRDefault="00175B87" w:rsidP="00175B87">
      <w:pPr>
        <w:jc w:val="center"/>
        <w:rPr>
          <w:rFonts w:eastAsiaTheme="minorEastAsia"/>
          <w:sz w:val="44"/>
          <w:szCs w:val="44"/>
        </w:rPr>
      </w:pPr>
      <m:oMathPara>
        <m:oMath>
          <m:r>
            <w:rPr>
              <w:rFonts w:ascii="Cambria Math" w:hAnsi="Cambria Math"/>
              <w:sz w:val="44"/>
              <w:szCs w:val="44"/>
            </w:rPr>
            <m:t>O</m:t>
          </m:r>
          <m:d>
            <m:dPr>
              <m:ctrlPr>
                <w:rPr>
                  <w:rFonts w:ascii="Cambria Math" w:hAnsi="Cambria Math"/>
                  <w:i/>
                  <w:sz w:val="44"/>
                  <w:szCs w:val="44"/>
                </w:rPr>
              </m:ctrlPr>
            </m:dPr>
            <m:e>
              <m:r>
                <w:rPr>
                  <w:rFonts w:ascii="Cambria Math" w:hAnsi="Cambria Math"/>
                  <w:sz w:val="44"/>
                  <w:szCs w:val="44"/>
                </w:rPr>
                <m:t>n ×m</m:t>
              </m:r>
            </m:e>
          </m:d>
        </m:oMath>
      </m:oMathPara>
    </w:p>
    <w:p w14:paraId="4C45F8E6" w14:textId="77777777" w:rsidR="00175B87" w:rsidRDefault="00175B87" w:rsidP="00175B87">
      <w:pPr>
        <w:rPr>
          <w:rFonts w:eastAsiaTheme="minorEastAsia"/>
          <w:sz w:val="44"/>
          <w:szCs w:val="44"/>
        </w:rPr>
      </w:pPr>
    </w:p>
    <w:p w14:paraId="13A221A5" w14:textId="09778F63" w:rsidR="00175B87" w:rsidRDefault="00175B87" w:rsidP="00175B87">
      <w:pPr>
        <w:pStyle w:val="Heading2"/>
      </w:pPr>
      <w:r>
        <w:t>space complexity</w:t>
      </w:r>
    </w:p>
    <w:p w14:paraId="2D1CA83B" w14:textId="5FC8F925" w:rsidR="00175B87" w:rsidRDefault="00175B87" w:rsidP="00175B87">
      <w:pPr>
        <w:rPr>
          <w:rFonts w:eastAsiaTheme="minorEastAsia"/>
        </w:rPr>
      </w:pPr>
      <w:r>
        <w:t xml:space="preserve">In this algorithm, I am using arrays to help store tellers and idle times. This gives me a space complexity of </w:t>
      </w:r>
      <m:oMath>
        <m:r>
          <w:rPr>
            <w:rFonts w:ascii="Cambria Math" w:hAnsi="Cambria Math"/>
          </w:rPr>
          <m:t>O(</m:t>
        </m:r>
        <m:r>
          <w:rPr>
            <w:rFonts w:ascii="Cambria Math" w:hAnsi="Cambria Math"/>
          </w:rPr>
          <m:t>m</m:t>
        </m:r>
        <m:r>
          <w:rPr>
            <w:rFonts w:ascii="Cambria Math" w:hAnsi="Cambria Math"/>
          </w:rPr>
          <m:t>)</m:t>
        </m:r>
      </m:oMath>
      <w:r>
        <w:rPr>
          <w:rFonts w:eastAsiaTheme="minorEastAsia"/>
        </w:rPr>
        <w:t xml:space="preserve"> along with another array to represent the queue of customers which gives a complexity of </w:t>
      </w:r>
      <m:oMath>
        <m:r>
          <w:rPr>
            <w:rFonts w:ascii="Cambria Math" w:hAnsi="Cambria Math"/>
          </w:rPr>
          <m:t>O(n)</m:t>
        </m:r>
      </m:oMath>
      <w:r>
        <w:rPr>
          <w:rFonts w:eastAsiaTheme="minorEastAsia"/>
        </w:rPr>
        <w:t>.</w:t>
      </w:r>
    </w:p>
    <w:p w14:paraId="07C6896F" w14:textId="77777777" w:rsidR="00175B87" w:rsidRDefault="00175B87" w:rsidP="00175B87">
      <w:pPr>
        <w:rPr>
          <w:rFonts w:eastAsiaTheme="minorEastAsia"/>
        </w:rPr>
      </w:pPr>
    </w:p>
    <w:p w14:paraId="366665E7" w14:textId="3070B914" w:rsidR="00175B87" w:rsidRDefault="00175B87" w:rsidP="00175B87">
      <w:pPr>
        <w:rPr>
          <w:rFonts w:eastAsiaTheme="minorEastAsia"/>
        </w:rPr>
      </w:pPr>
      <w:r>
        <w:rPr>
          <w:rFonts w:eastAsiaTheme="minorEastAsia"/>
        </w:rPr>
        <w:t>Giving us the overall space complexity:</w:t>
      </w:r>
    </w:p>
    <w:p w14:paraId="4C02F728" w14:textId="28D08AC1" w:rsidR="00175B87" w:rsidRDefault="00175B87" w:rsidP="00175B87">
      <w:pPr>
        <w:jc w:val="center"/>
        <w:rPr>
          <w:rFonts w:eastAsiaTheme="minorEastAsia"/>
          <w:sz w:val="44"/>
          <w:szCs w:val="44"/>
        </w:rPr>
      </w:pPr>
      <m:oMathPara>
        <m:oMath>
          <m:r>
            <w:rPr>
              <w:rFonts w:ascii="Cambria Math" w:eastAsiaTheme="minorEastAsia" w:hAnsi="Cambria Math"/>
              <w:sz w:val="44"/>
              <w:szCs w:val="44"/>
            </w:rPr>
            <m:t>O(n+m)</m:t>
          </m:r>
        </m:oMath>
      </m:oMathPara>
    </w:p>
    <w:p w14:paraId="46AB883A" w14:textId="4655CB4C" w:rsidR="00175B87" w:rsidRPr="00175B87" w:rsidRDefault="00175B87" w:rsidP="00175B87">
      <w:pPr>
        <w:pStyle w:val="Heading1"/>
      </w:pPr>
      <w:r w:rsidRPr="00175B87">
        <w:t xml:space="preserve">Data structures used and </w:t>
      </w:r>
      <w:proofErr w:type="gramStart"/>
      <w:r w:rsidRPr="00175B87">
        <w:t>reasons</w:t>
      </w:r>
      <w:proofErr w:type="gramEnd"/>
    </w:p>
    <w:p w14:paraId="4044C5D0" w14:textId="46C36370" w:rsidR="00175B87" w:rsidRDefault="00175B87" w:rsidP="00175B87">
      <w:pPr>
        <w:pStyle w:val="Heading2"/>
      </w:pPr>
      <w:r>
        <w:t>Arrays</w:t>
      </w:r>
    </w:p>
    <w:p w14:paraId="4BEADF13" w14:textId="0C7CBD9D" w:rsidR="00175B87" w:rsidRDefault="00175B87" w:rsidP="00175B87">
      <w:r>
        <w:t>Arrays were used to store the variables: ‘tellers’, ‘</w:t>
      </w:r>
      <w:proofErr w:type="spellStart"/>
      <w:r>
        <w:t>tellerIdleTime</w:t>
      </w:r>
      <w:proofErr w:type="spellEnd"/>
      <w:r>
        <w:t>’ and ‘</w:t>
      </w:r>
      <w:proofErr w:type="spellStart"/>
      <w:r>
        <w:t>customerServedByTeller</w:t>
      </w:r>
      <w:proofErr w:type="spellEnd"/>
      <w:r>
        <w:t>’.</w:t>
      </w:r>
    </w:p>
    <w:p w14:paraId="3F8FF393" w14:textId="67B6E6FC" w:rsidR="00175B87" w:rsidRDefault="00175B87" w:rsidP="00175B87">
      <w:r>
        <w:t xml:space="preserve">The reason for this was because arrays provide </w:t>
      </w:r>
      <w:proofErr w:type="gramStart"/>
      <w:r>
        <w:t>a constant</w:t>
      </w:r>
      <w:proofErr w:type="gramEnd"/>
      <w:r>
        <w:t xml:space="preserve"> time access to their individual elements since I would often need to access details of every teller by their index. Which makes arrays a suitable choice for this data structure.</w:t>
      </w:r>
    </w:p>
    <w:p w14:paraId="49D4DC59" w14:textId="5E5A947D" w:rsidR="00175B87" w:rsidRDefault="00175B87" w:rsidP="00175B87">
      <w:pPr>
        <w:pStyle w:val="Heading2"/>
      </w:pPr>
      <w:r>
        <w:t>Dynamic Array</w:t>
      </w:r>
    </w:p>
    <w:p w14:paraId="06437B99" w14:textId="5A98087B" w:rsidR="00175B87" w:rsidRDefault="001D61FA" w:rsidP="00175B87">
      <w:r>
        <w:t>The use of queue in the Queue class for storing Customer objects. I have used this structure because it can act as a dynamic array if there are more customers that need to be added into the program. However, in my program as per the constraints I have left it restricted to 100 customers hence it behaves like a normal array in this assignment.</w:t>
      </w:r>
    </w:p>
    <w:p w14:paraId="6724ACF2" w14:textId="2FF7F791" w:rsidR="001D61FA" w:rsidRDefault="001D61FA" w:rsidP="001D61FA">
      <w:pPr>
        <w:pStyle w:val="Heading2"/>
      </w:pPr>
      <w:r>
        <w:t>class</w:t>
      </w:r>
    </w:p>
    <w:p w14:paraId="1D2FE711" w14:textId="4616FD5D" w:rsidR="001D61FA" w:rsidRDefault="001D61FA" w:rsidP="001D61FA">
      <w:r>
        <w:t>The use of classes such as “Customer”, “Teller”, “Queue” and “Simulation” to help encapsulate the necessary attributes, helper methods/functions and to use as a blueprint for multiple objects and organization of related data and methods into a single unit.</w:t>
      </w:r>
    </w:p>
    <w:p w14:paraId="33CD3BCE" w14:textId="29CD7E6D" w:rsidR="001D61FA" w:rsidRDefault="001D61FA" w:rsidP="001D61FA">
      <w:pPr>
        <w:pStyle w:val="Heading2"/>
      </w:pPr>
      <w:r>
        <w:t>Primitive data types</w:t>
      </w:r>
    </w:p>
    <w:p w14:paraId="539F8067" w14:textId="58080805" w:rsidR="001D61FA" w:rsidRDefault="001D61FA" w:rsidP="001D61FA">
      <w:r>
        <w:t xml:space="preserve">Integers, </w:t>
      </w:r>
      <w:proofErr w:type="gramStart"/>
      <w:r>
        <w:t>floats</w:t>
      </w:r>
      <w:proofErr w:type="gramEnd"/>
      <w:r>
        <w:t xml:space="preserve"> and bool were used to store variable data such as number of tellers, total service time along with other variables.</w:t>
      </w:r>
    </w:p>
    <w:p w14:paraId="0F24A17C" w14:textId="77777777" w:rsidR="001D61FA" w:rsidRDefault="001D61FA" w:rsidP="001D61FA"/>
    <w:p w14:paraId="2654E84C" w14:textId="77777777" w:rsidR="001D61FA" w:rsidRDefault="001D61FA" w:rsidP="001D61FA"/>
    <w:p w14:paraId="74A86B39" w14:textId="60AEFFFC" w:rsidR="001D61FA" w:rsidRDefault="001D61FA" w:rsidP="001D61FA">
      <w:pPr>
        <w:pStyle w:val="Heading2"/>
      </w:pPr>
      <w:r>
        <w:t>Reasons for choosing datastructures</w:t>
      </w:r>
    </w:p>
    <w:p w14:paraId="6BA910DD" w14:textId="60B196E1" w:rsidR="001D61FA" w:rsidRDefault="001D61FA" w:rsidP="001D61FA">
      <w:r>
        <w:t>These data structures were used as per their benefits. Arrays provided me with fast access for updates and querying of individual tellers as I needed to access them frequently. Constant time access was necessary in this case.</w:t>
      </w:r>
    </w:p>
    <w:p w14:paraId="5891F1FA" w14:textId="3AAA7F72" w:rsidR="001D61FA" w:rsidRDefault="001D61FA" w:rsidP="001D61FA">
      <w:r>
        <w:t xml:space="preserve">In the case of queue data structures, the FIFO (First in, </w:t>
      </w:r>
      <w:proofErr w:type="gramStart"/>
      <w:r>
        <w:t>First</w:t>
      </w:r>
      <w:proofErr w:type="gramEnd"/>
      <w:r>
        <w:t xml:space="preserve"> out) structure was appropriate for the simulation as it was close to simulating a real-life queue in a bank. The structure’s array-based implementation was simple to implement and as the max-size was defined, it provided a clear and structured way to model the simulation to its real life </w:t>
      </w:r>
      <w:proofErr w:type="gramStart"/>
      <w:r>
        <w:t>counter-part</w:t>
      </w:r>
      <w:proofErr w:type="gramEnd"/>
      <w:r>
        <w:t>.</w:t>
      </w:r>
    </w:p>
    <w:p w14:paraId="407CC4F4" w14:textId="77972480" w:rsidR="001D61FA" w:rsidRDefault="001D61FA" w:rsidP="001D61FA">
      <w:pPr>
        <w:pStyle w:val="Heading1"/>
      </w:pPr>
      <w:r>
        <w:t>Compilation Snapshot and Execution of “a2-sample.txt”</w:t>
      </w:r>
    </w:p>
    <w:p w14:paraId="17675568" w14:textId="573D2962" w:rsidR="001D61FA" w:rsidRDefault="00114FDD" w:rsidP="001D61FA">
      <w:r>
        <w:rPr>
          <w:noProof/>
        </w:rPr>
        <w:drawing>
          <wp:inline distT="0" distB="0" distL="0" distR="0" wp14:anchorId="6069879D" wp14:editId="0B0E1F0E">
            <wp:extent cx="5486400" cy="2974975"/>
            <wp:effectExtent l="0" t="0" r="0" b="0"/>
            <wp:docPr id="12207260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726063" name="Picture 1" descr="A screenshot of a computer program&#10;&#10;Description automatically generated"/>
                    <pic:cNvPicPr/>
                  </pic:nvPicPr>
                  <pic:blipFill>
                    <a:blip r:embed="rId8"/>
                    <a:stretch>
                      <a:fillRect/>
                    </a:stretch>
                  </pic:blipFill>
                  <pic:spPr>
                    <a:xfrm>
                      <a:off x="0" y="0"/>
                      <a:ext cx="5486400" cy="2974975"/>
                    </a:xfrm>
                    <a:prstGeom prst="rect">
                      <a:avLst/>
                    </a:prstGeom>
                  </pic:spPr>
                </pic:pic>
              </a:graphicData>
            </a:graphic>
          </wp:inline>
        </w:drawing>
      </w:r>
    </w:p>
    <w:p w14:paraId="610B3338" w14:textId="32EAA8CF" w:rsidR="00114FDD" w:rsidRDefault="00114FDD" w:rsidP="001D61FA">
      <w:r>
        <w:rPr>
          <w:noProof/>
        </w:rPr>
        <w:drawing>
          <wp:inline distT="0" distB="0" distL="0" distR="0" wp14:anchorId="6F5AE2B1" wp14:editId="6673165E">
            <wp:extent cx="5486400" cy="2974975"/>
            <wp:effectExtent l="0" t="0" r="0" b="0"/>
            <wp:docPr id="7699877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87782" name="Picture 1" descr="A screenshot of a computer program&#10;&#10;Description automatically generated"/>
                    <pic:cNvPicPr/>
                  </pic:nvPicPr>
                  <pic:blipFill>
                    <a:blip r:embed="rId8"/>
                    <a:stretch>
                      <a:fillRect/>
                    </a:stretch>
                  </pic:blipFill>
                  <pic:spPr>
                    <a:xfrm>
                      <a:off x="0" y="0"/>
                      <a:ext cx="5486400" cy="2974975"/>
                    </a:xfrm>
                    <a:prstGeom prst="rect">
                      <a:avLst/>
                    </a:prstGeom>
                  </pic:spPr>
                </pic:pic>
              </a:graphicData>
            </a:graphic>
          </wp:inline>
        </w:drawing>
      </w:r>
    </w:p>
    <w:p w14:paraId="47EBE458" w14:textId="7FE53D74" w:rsidR="001D61FA" w:rsidRDefault="00114FDD" w:rsidP="001D61FA">
      <w:r>
        <w:rPr>
          <w:noProof/>
        </w:rPr>
        <w:drawing>
          <wp:inline distT="0" distB="0" distL="0" distR="0" wp14:anchorId="187384FA" wp14:editId="2FBCF1B0">
            <wp:extent cx="5486400" cy="2974975"/>
            <wp:effectExtent l="0" t="0" r="0" b="0"/>
            <wp:docPr id="763278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78594" name="Picture 1" descr="A screenshot of a computer&#10;&#10;Description automatically generated"/>
                    <pic:cNvPicPr/>
                  </pic:nvPicPr>
                  <pic:blipFill>
                    <a:blip r:embed="rId9"/>
                    <a:stretch>
                      <a:fillRect/>
                    </a:stretch>
                  </pic:blipFill>
                  <pic:spPr>
                    <a:xfrm>
                      <a:off x="0" y="0"/>
                      <a:ext cx="5486400" cy="2974975"/>
                    </a:xfrm>
                    <a:prstGeom prst="rect">
                      <a:avLst/>
                    </a:prstGeom>
                  </pic:spPr>
                </pic:pic>
              </a:graphicData>
            </a:graphic>
          </wp:inline>
        </w:drawing>
      </w:r>
    </w:p>
    <w:p w14:paraId="0FB6F98B" w14:textId="77777777" w:rsidR="00114FDD" w:rsidRDefault="00114FDD" w:rsidP="001D61FA"/>
    <w:p w14:paraId="2319B771" w14:textId="77777777" w:rsidR="00114FDD" w:rsidRDefault="00114FDD" w:rsidP="001D61FA"/>
    <w:p w14:paraId="7369E59A" w14:textId="77777777" w:rsidR="00114FDD" w:rsidRDefault="00114FDD" w:rsidP="001D61FA"/>
    <w:p w14:paraId="7983D2BD" w14:textId="77777777" w:rsidR="00114FDD" w:rsidRDefault="00114FDD" w:rsidP="001D61FA"/>
    <w:p w14:paraId="01FB1213" w14:textId="77777777" w:rsidR="00114FDD" w:rsidRDefault="00114FDD" w:rsidP="001D61FA"/>
    <w:p w14:paraId="19026140" w14:textId="77777777" w:rsidR="00114FDD" w:rsidRDefault="00114FDD" w:rsidP="001D61FA"/>
    <w:p w14:paraId="045140E7" w14:textId="558CF828" w:rsidR="00114FDD" w:rsidRDefault="00980E10" w:rsidP="00980E10">
      <w:pPr>
        <w:pStyle w:val="Heading1"/>
      </w:pPr>
      <w:r>
        <w:t>Impact of number of tellers on services efficiency</w:t>
      </w:r>
    </w:p>
    <w:p w14:paraId="072B2D24" w14:textId="495BD0F8" w:rsidR="00980E10" w:rsidRDefault="00980E10" w:rsidP="00980E10">
      <w:pPr>
        <w:pStyle w:val="ListParagraph"/>
        <w:numPr>
          <w:ilvl w:val="0"/>
          <w:numId w:val="17"/>
        </w:numPr>
        <w:rPr>
          <w:b/>
          <w:bCs/>
        </w:rPr>
      </w:pPr>
      <w:r w:rsidRPr="00980E10">
        <w:rPr>
          <w:b/>
          <w:bCs/>
        </w:rPr>
        <w:t>1 Teller Performance</w:t>
      </w:r>
    </w:p>
    <w:p w14:paraId="7C6B12DC" w14:textId="3D0A1D03" w:rsidR="00980E10" w:rsidRPr="00980E10" w:rsidRDefault="00980E10" w:rsidP="00980E10">
      <w:pPr>
        <w:pStyle w:val="ListParagraph"/>
        <w:numPr>
          <w:ilvl w:val="1"/>
          <w:numId w:val="17"/>
        </w:numPr>
        <w:rPr>
          <w:b/>
          <w:bCs/>
        </w:rPr>
      </w:pPr>
      <w:r>
        <w:t>Total Simulation Time: 417.575 units of time</w:t>
      </w:r>
    </w:p>
    <w:p w14:paraId="6D3CD8EF" w14:textId="2F1B6C1D" w:rsidR="00980E10" w:rsidRPr="00980E10" w:rsidRDefault="00980E10" w:rsidP="00980E10">
      <w:pPr>
        <w:pStyle w:val="ListParagraph"/>
        <w:numPr>
          <w:ilvl w:val="1"/>
          <w:numId w:val="17"/>
        </w:numPr>
        <w:rPr>
          <w:b/>
          <w:bCs/>
        </w:rPr>
      </w:pPr>
      <w:r>
        <w:t>Idle Rate: 7.59535%</w:t>
      </w:r>
    </w:p>
    <w:p w14:paraId="1C3DD8FF" w14:textId="093CD1EF" w:rsidR="00980E10" w:rsidRDefault="00980E10" w:rsidP="00980E10">
      <w:pPr>
        <w:pStyle w:val="ListParagraph"/>
        <w:numPr>
          <w:ilvl w:val="1"/>
          <w:numId w:val="17"/>
        </w:numPr>
      </w:pPr>
      <w:r w:rsidRPr="00980E10">
        <w:t>Average waiting time per customer: 107.942 units/customer</w:t>
      </w:r>
    </w:p>
    <w:p w14:paraId="54365234" w14:textId="4D777F22" w:rsidR="00980E10" w:rsidRDefault="00980E10" w:rsidP="00980E10">
      <w:pPr>
        <w:pStyle w:val="ListParagraph"/>
        <w:numPr>
          <w:ilvl w:val="1"/>
          <w:numId w:val="17"/>
        </w:numPr>
      </w:pPr>
      <w:r>
        <w:t>Average length of the queue: 36.8939</w:t>
      </w:r>
    </w:p>
    <w:p w14:paraId="00C017F3" w14:textId="77777777" w:rsidR="00980E10" w:rsidRDefault="00980E10" w:rsidP="00980E10"/>
    <w:p w14:paraId="448B9216" w14:textId="0743628B" w:rsidR="00980E10" w:rsidRPr="00980E10" w:rsidRDefault="00980E10" w:rsidP="00980E10">
      <w:pPr>
        <w:pStyle w:val="ListParagraph"/>
        <w:numPr>
          <w:ilvl w:val="0"/>
          <w:numId w:val="17"/>
        </w:numPr>
      </w:pPr>
      <w:r>
        <w:rPr>
          <w:b/>
          <w:bCs/>
        </w:rPr>
        <w:t>2 Teller Performance</w:t>
      </w:r>
    </w:p>
    <w:p w14:paraId="02CB9233" w14:textId="6B24CE74" w:rsidR="00980E10" w:rsidRDefault="00980E10" w:rsidP="00980E10">
      <w:pPr>
        <w:pStyle w:val="ListParagraph"/>
        <w:numPr>
          <w:ilvl w:val="1"/>
          <w:numId w:val="17"/>
        </w:numPr>
      </w:pPr>
      <w:r>
        <w:t>Total Simulation Time: 155.722 units</w:t>
      </w:r>
    </w:p>
    <w:p w14:paraId="7543DE5E" w14:textId="6DF4D2E7" w:rsidR="00980E10" w:rsidRDefault="00980E10" w:rsidP="00980E10">
      <w:pPr>
        <w:pStyle w:val="ListParagraph"/>
        <w:numPr>
          <w:ilvl w:val="1"/>
          <w:numId w:val="17"/>
        </w:numPr>
      </w:pPr>
      <w:r>
        <w:t>Idle Rate: Teller 1: 11.6704%</w:t>
      </w:r>
    </w:p>
    <w:p w14:paraId="4E542799" w14:textId="6122BC55" w:rsidR="00980E10" w:rsidRDefault="00980E10" w:rsidP="00980E10">
      <w:pPr>
        <w:pStyle w:val="ListParagraph"/>
        <w:numPr>
          <w:ilvl w:val="1"/>
          <w:numId w:val="17"/>
        </w:numPr>
      </w:pPr>
      <w:r>
        <w:t>Teller 2: 22.8987%</w:t>
      </w:r>
    </w:p>
    <w:p w14:paraId="702D9775" w14:textId="5CDE5061" w:rsidR="00980E10" w:rsidRDefault="00980E10" w:rsidP="00980E10">
      <w:pPr>
        <w:pStyle w:val="ListParagraph"/>
        <w:numPr>
          <w:ilvl w:val="1"/>
          <w:numId w:val="17"/>
        </w:numPr>
      </w:pPr>
      <w:r>
        <w:t xml:space="preserve">Average waiting time per customer: </w:t>
      </w:r>
      <w:r w:rsidRPr="00980E10">
        <w:t>193.082 units/customer</w:t>
      </w:r>
    </w:p>
    <w:p w14:paraId="4E55E6E3" w14:textId="6B6222F6" w:rsidR="00980E10" w:rsidRDefault="00980E10" w:rsidP="00980E10">
      <w:pPr>
        <w:pStyle w:val="ListParagraph"/>
        <w:numPr>
          <w:ilvl w:val="1"/>
          <w:numId w:val="17"/>
        </w:numPr>
      </w:pPr>
      <w:r w:rsidRPr="00980E10">
        <w:t>Average length of the queue: 43.9039</w:t>
      </w:r>
    </w:p>
    <w:p w14:paraId="0199CBCB" w14:textId="77777777" w:rsidR="00534EE5" w:rsidRDefault="00534EE5" w:rsidP="00534EE5"/>
    <w:p w14:paraId="7E2D22B0" w14:textId="4C15AFDD" w:rsidR="00980E10" w:rsidRDefault="00534EE5" w:rsidP="00980E10">
      <w:pPr>
        <w:pStyle w:val="ListParagraph"/>
        <w:numPr>
          <w:ilvl w:val="0"/>
          <w:numId w:val="17"/>
        </w:numPr>
      </w:pPr>
      <w:r>
        <w:rPr>
          <w:b/>
          <w:bCs/>
        </w:rPr>
        <w:t>4 Teller Performance</w:t>
      </w:r>
    </w:p>
    <w:p w14:paraId="033B65E4" w14:textId="77777777" w:rsidR="00534EE5" w:rsidRDefault="00534EE5" w:rsidP="00534EE5">
      <w:pPr>
        <w:pStyle w:val="ListParagraph"/>
        <w:numPr>
          <w:ilvl w:val="1"/>
          <w:numId w:val="17"/>
        </w:numPr>
      </w:pPr>
      <w:r>
        <w:t>Total Simulation Time: 71.6061 units</w:t>
      </w:r>
    </w:p>
    <w:p w14:paraId="3D6B75BB" w14:textId="635643AE" w:rsidR="00534EE5" w:rsidRDefault="00534EE5" w:rsidP="00534EE5">
      <w:pPr>
        <w:pStyle w:val="ListParagraph"/>
        <w:numPr>
          <w:ilvl w:val="1"/>
          <w:numId w:val="17"/>
        </w:numPr>
      </w:pPr>
      <w:r>
        <w:t>Idle rate: Teller 1 - 4.60479%</w:t>
      </w:r>
    </w:p>
    <w:p w14:paraId="18C09021" w14:textId="595F707E" w:rsidR="00534EE5" w:rsidRDefault="00534EE5" w:rsidP="00534EE5">
      <w:pPr>
        <w:pStyle w:val="ListParagraph"/>
        <w:numPr>
          <w:ilvl w:val="1"/>
          <w:numId w:val="17"/>
        </w:numPr>
      </w:pPr>
      <w:r>
        <w:t>Teller 2, 3, 4 - 49.798%</w:t>
      </w:r>
    </w:p>
    <w:p w14:paraId="2E661397" w14:textId="77777777" w:rsidR="00534EE5" w:rsidRDefault="00534EE5" w:rsidP="00534EE5">
      <w:pPr>
        <w:pStyle w:val="ListParagraph"/>
        <w:numPr>
          <w:ilvl w:val="1"/>
          <w:numId w:val="17"/>
        </w:numPr>
      </w:pPr>
      <w:r>
        <w:t>Average waiting time per customer: 221.289 units/customer</w:t>
      </w:r>
    </w:p>
    <w:p w14:paraId="1F88C862" w14:textId="1D0A4AEB" w:rsidR="00534EE5" w:rsidRDefault="00534EE5" w:rsidP="00534EE5">
      <w:pPr>
        <w:pStyle w:val="ListParagraph"/>
        <w:numPr>
          <w:ilvl w:val="1"/>
          <w:numId w:val="17"/>
        </w:numPr>
      </w:pPr>
      <w:r>
        <w:t>Average length of the queue: 49.2697</w:t>
      </w:r>
    </w:p>
    <w:p w14:paraId="3AF26044" w14:textId="77777777" w:rsidR="00534EE5" w:rsidRDefault="00534EE5" w:rsidP="00534EE5"/>
    <w:p w14:paraId="57705200" w14:textId="27B1B4C4" w:rsidR="00534EE5" w:rsidRDefault="00534EE5" w:rsidP="00534EE5">
      <w:pPr>
        <w:pStyle w:val="Heading2"/>
      </w:pPr>
      <w:r>
        <w:t>Total Simulation time</w:t>
      </w:r>
    </w:p>
    <w:p w14:paraId="349A45A8" w14:textId="3F5B7014" w:rsidR="00534EE5" w:rsidRDefault="00534EE5" w:rsidP="00534EE5">
      <w:r>
        <w:t xml:space="preserve">The change in the total simulation time illustrates that with the increase in the number of tellers, the total time it takes to serve all customers </w:t>
      </w:r>
      <w:proofErr w:type="gramStart"/>
      <w:r>
        <w:t>decrease</w:t>
      </w:r>
      <w:proofErr w:type="gramEnd"/>
      <w:r>
        <w:t xml:space="preserve"> significantly, which is important as with more tellers, customers are processed faster.</w:t>
      </w:r>
    </w:p>
    <w:p w14:paraId="610CDCCE" w14:textId="3E046506" w:rsidR="00534EE5" w:rsidRDefault="00534EE5" w:rsidP="00534EE5">
      <w:pPr>
        <w:pStyle w:val="Heading2"/>
      </w:pPr>
      <w:r>
        <w:t>idle rate</w:t>
      </w:r>
    </w:p>
    <w:p w14:paraId="1AE55E16" w14:textId="2607BFA8" w:rsidR="00534EE5" w:rsidRDefault="00534EE5" w:rsidP="00534EE5">
      <w:r>
        <w:t>In terms of the idle rate, a single teller is relatively low because of their constant engagement with the customer and small breaks in between. In the case of two tellers, the first teller’s idle rate is still low while the second teller has a higher idle rate of 23%. Which means that while the workload is divided between both, the distribution is not completely even.</w:t>
      </w:r>
    </w:p>
    <w:p w14:paraId="30DDCE7D" w14:textId="4696966A" w:rsidR="00534EE5" w:rsidRDefault="00534EE5" w:rsidP="00534EE5">
      <w:r>
        <w:t xml:space="preserve">Lastly, with four tellers, the first teller has the least idle time whereas the other 3 tellers have a </w:t>
      </w:r>
      <w:proofErr w:type="gramStart"/>
      <w:r>
        <w:t>more significantly</w:t>
      </w:r>
      <w:proofErr w:type="gramEnd"/>
      <w:r>
        <w:t xml:space="preserve"> higher idle rate of 49%. This shows that while more tellers can decrease the total simulation time, it is not the most optimal in terms of resource utilization as most tellers are </w:t>
      </w:r>
      <w:proofErr w:type="gramStart"/>
      <w:r>
        <w:t>underutilized</w:t>
      </w:r>
      <w:proofErr w:type="gramEnd"/>
    </w:p>
    <w:p w14:paraId="593009A6" w14:textId="77777777" w:rsidR="00534EE5" w:rsidRDefault="00534EE5" w:rsidP="00534EE5"/>
    <w:p w14:paraId="3B079E88" w14:textId="10783807" w:rsidR="00534EE5" w:rsidRDefault="00534EE5" w:rsidP="00534EE5">
      <w:pPr>
        <w:pStyle w:val="Heading2"/>
      </w:pPr>
      <w:r>
        <w:t>Average waiting time per customer</w:t>
      </w:r>
    </w:p>
    <w:p w14:paraId="71062C76" w14:textId="754A0FA6" w:rsidR="00534EE5" w:rsidRDefault="00534EE5" w:rsidP="00534EE5">
      <w:r>
        <w:t>As more tellers are involved, the average waiting time is increased, however, the results can be such due to the prioritization or serving of customers who arrived earlier than others. As there are more tellers, more customers are serviced simultaneously which leads to longer waits for other arrived customers.</w:t>
      </w:r>
    </w:p>
    <w:p w14:paraId="0C7DF26D" w14:textId="77777777" w:rsidR="00534EE5" w:rsidRDefault="00534EE5" w:rsidP="00534EE5"/>
    <w:p w14:paraId="1BCF9977" w14:textId="375353A9" w:rsidR="00534EE5" w:rsidRDefault="00534EE5" w:rsidP="00534EE5">
      <w:pPr>
        <w:pStyle w:val="Heading2"/>
      </w:pPr>
      <w:r>
        <w:t>average length of the queue</w:t>
      </w:r>
    </w:p>
    <w:p w14:paraId="05DF21C1" w14:textId="752B7AD2" w:rsidR="00534EE5" w:rsidRDefault="00534EE5" w:rsidP="00534EE5">
      <w:r>
        <w:t>As more tellers are present, the average length of the queue increases as more customers are waiting in the queue on average throughout the simulation.</w:t>
      </w:r>
    </w:p>
    <w:p w14:paraId="308BA9B2" w14:textId="77777777" w:rsidR="00534EE5" w:rsidRDefault="00534EE5" w:rsidP="00534EE5"/>
    <w:p w14:paraId="26622A52" w14:textId="006EB390" w:rsidR="00534EE5" w:rsidRDefault="00534EE5" w:rsidP="00534EE5">
      <w:pPr>
        <w:pStyle w:val="Heading2"/>
      </w:pPr>
      <w:r>
        <w:t>conclusion</w:t>
      </w:r>
    </w:p>
    <w:p w14:paraId="2B8AE970" w14:textId="67E9F6F8" w:rsidR="00534EE5" w:rsidRDefault="00534EE5" w:rsidP="00534EE5">
      <w:r>
        <w:t xml:space="preserve">While increasing the total number of tellers has shown to decrease the total time taken to serve all customers. It has not always improved customer experience in terms of waiting time. The presence of too many tellers can cause under utilization as shown by higher idle rates for tellers when there are 4 or more. </w:t>
      </w:r>
    </w:p>
    <w:p w14:paraId="495C431A" w14:textId="7113D8B7" w:rsidR="00E54339" w:rsidRDefault="00E54339" w:rsidP="00534EE5">
      <w:r>
        <w:t>As such, for optimal efficiency and customer satisfaction in this system, it is necessary to find the right balance in the necessary number of present tellers.</w:t>
      </w:r>
    </w:p>
    <w:p w14:paraId="10B6F638" w14:textId="77777777" w:rsidR="00F549EF" w:rsidRDefault="00F549EF" w:rsidP="00534EE5"/>
    <w:p w14:paraId="4EEF7D32" w14:textId="4319E728" w:rsidR="00F549EF" w:rsidRDefault="00F549EF" w:rsidP="00534EE5">
      <w:pPr>
        <w:rPr>
          <w:i/>
          <w:iCs/>
        </w:rPr>
      </w:pPr>
      <w:r>
        <w:rPr>
          <w:i/>
          <w:iCs/>
        </w:rPr>
        <w:t>Note: For compilation of the program, please utilize the following command:</w:t>
      </w:r>
    </w:p>
    <w:p w14:paraId="64AB67C5" w14:textId="317263E4" w:rsidR="00F549EF" w:rsidRDefault="00F549EF" w:rsidP="00534EE5">
      <w:pPr>
        <w:rPr>
          <w:i/>
          <w:iCs/>
        </w:rPr>
      </w:pPr>
      <w:r>
        <w:rPr>
          <w:i/>
          <w:iCs/>
        </w:rPr>
        <w:tab/>
        <w:t>“</w:t>
      </w:r>
      <w:r w:rsidRPr="00F549EF">
        <w:rPr>
          <w:b/>
          <w:bCs/>
          <w:i/>
          <w:iCs/>
        </w:rPr>
        <w:t>g++ *.cpp -o output</w:t>
      </w:r>
      <w:r>
        <w:rPr>
          <w:i/>
          <w:iCs/>
        </w:rPr>
        <w:t xml:space="preserve">” </w:t>
      </w:r>
    </w:p>
    <w:p w14:paraId="37BB3BF4" w14:textId="787A169C" w:rsidR="00F549EF" w:rsidRDefault="00F549EF" w:rsidP="00534EE5">
      <w:pPr>
        <w:rPr>
          <w:i/>
          <w:iCs/>
        </w:rPr>
      </w:pPr>
      <w:r>
        <w:rPr>
          <w:i/>
          <w:iCs/>
        </w:rPr>
        <w:tab/>
      </w:r>
      <w:r w:rsidRPr="00F549EF">
        <w:rPr>
          <w:i/>
          <w:iCs/>
        </w:rPr>
        <w:t>“</w:t>
      </w:r>
      <w:r w:rsidRPr="00F549EF">
        <w:rPr>
          <w:b/>
          <w:bCs/>
          <w:i/>
          <w:iCs/>
        </w:rPr>
        <w:t>./output</w:t>
      </w:r>
      <w:r>
        <w:rPr>
          <w:i/>
          <w:iCs/>
        </w:rPr>
        <w:t>”</w:t>
      </w:r>
    </w:p>
    <w:p w14:paraId="14BA4ED6" w14:textId="77777777" w:rsidR="00F549EF" w:rsidRDefault="00F549EF" w:rsidP="00534EE5">
      <w:pPr>
        <w:rPr>
          <w:i/>
          <w:iCs/>
        </w:rPr>
      </w:pPr>
    </w:p>
    <w:p w14:paraId="24C735C2" w14:textId="07C1AAB9" w:rsidR="00F549EF" w:rsidRPr="00F549EF" w:rsidRDefault="00F549EF" w:rsidP="00534EE5">
      <w:pPr>
        <w:rPr>
          <w:i/>
          <w:iCs/>
        </w:rPr>
      </w:pPr>
      <w:r>
        <w:rPr>
          <w:i/>
          <w:iCs/>
        </w:rPr>
        <w:t>*.cpp is used to compile all present cpp files that are present in one folder, please navigate towards the folder containing the program, and run the above commands.</w:t>
      </w:r>
    </w:p>
    <w:sectPr w:rsidR="00F549EF" w:rsidRPr="00F549EF">
      <w:headerReference w:type="default" r:id="rId10"/>
      <w:footerReference w:type="default" r:id="rId11"/>
      <w:headerReference w:type="first" r:id="rId12"/>
      <w:footerReference w:type="firs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87D5B" w14:textId="77777777" w:rsidR="00173EDD" w:rsidRDefault="00173EDD" w:rsidP="00C6554A">
      <w:pPr>
        <w:spacing w:before="0" w:after="0" w:line="240" w:lineRule="auto"/>
      </w:pPr>
      <w:r>
        <w:separator/>
      </w:r>
    </w:p>
  </w:endnote>
  <w:endnote w:type="continuationSeparator" w:id="0">
    <w:p w14:paraId="0185EC52" w14:textId="77777777" w:rsidR="00173EDD" w:rsidRDefault="00173ED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3A113" w14:textId="77777777" w:rsidR="00F549EF"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491370"/>
      <w:docPartObj>
        <w:docPartGallery w:val="Page Numbers (Bottom of Page)"/>
        <w:docPartUnique/>
      </w:docPartObj>
    </w:sdtPr>
    <w:sdtEndPr>
      <w:rPr>
        <w:color w:val="7F7F7F" w:themeColor="background1" w:themeShade="7F"/>
        <w:spacing w:val="60"/>
      </w:rPr>
    </w:sdtEndPr>
    <w:sdtContent>
      <w:p w14:paraId="71D960C4" w14:textId="60B68072" w:rsidR="00173EDD" w:rsidRDefault="00173ED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37E5C1" w14:textId="77777777" w:rsidR="00173EDD" w:rsidRDefault="00173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995CA" w14:textId="77777777" w:rsidR="00173EDD" w:rsidRDefault="00173EDD" w:rsidP="00C6554A">
      <w:pPr>
        <w:spacing w:before="0" w:after="0" w:line="240" w:lineRule="auto"/>
      </w:pPr>
      <w:r>
        <w:separator/>
      </w:r>
    </w:p>
  </w:footnote>
  <w:footnote w:type="continuationSeparator" w:id="0">
    <w:p w14:paraId="636FDFAF" w14:textId="77777777" w:rsidR="00173EDD" w:rsidRDefault="00173EDD"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66B5" w14:textId="77777777" w:rsidR="00173EDD" w:rsidRDefault="00173EDD" w:rsidP="00173EDD">
    <w:pPr>
      <w:pStyle w:val="Header"/>
    </w:pPr>
    <w:r>
      <w:t>7388482</w:t>
    </w:r>
    <w:r>
      <w:tab/>
    </w:r>
    <w:r>
      <w:ptab w:relativeTo="margin" w:alignment="center" w:leader="none"/>
    </w:r>
    <w:r>
      <w:t xml:space="preserve">CSIT203: Algorithms and Data Structures </w:t>
    </w:r>
    <w:r>
      <w:ptab w:relativeTo="margin" w:alignment="right" w:leader="none"/>
    </w:r>
    <w:r>
      <w:t>Sami Sheikh</w:t>
    </w:r>
  </w:p>
  <w:p w14:paraId="41D1F7D0" w14:textId="77777777" w:rsidR="00173EDD" w:rsidRDefault="00173E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57579" w14:textId="2D4380C5" w:rsidR="00173EDD" w:rsidRDefault="00173EDD">
    <w:pPr>
      <w:pStyle w:val="Header"/>
    </w:pPr>
    <w:r>
      <w:t>7388482</w:t>
    </w:r>
    <w:r>
      <w:tab/>
    </w:r>
    <w:r>
      <w:ptab w:relativeTo="margin" w:alignment="center" w:leader="none"/>
    </w:r>
    <w:r>
      <w:t xml:space="preserve">CSIT203: </w:t>
    </w:r>
    <w:r>
      <w:t xml:space="preserve">Algorithms and Data Structures </w:t>
    </w:r>
    <w:r>
      <w:ptab w:relativeTo="margin" w:alignment="right" w:leader="none"/>
    </w:r>
    <w:r>
      <w:t>Sami Sheikh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72443B5"/>
    <w:multiLevelType w:val="hybridMultilevel"/>
    <w:tmpl w:val="59E4D6D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39C27FB1"/>
    <w:multiLevelType w:val="hybridMultilevel"/>
    <w:tmpl w:val="19B6D9B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414F4439"/>
    <w:multiLevelType w:val="hybridMultilevel"/>
    <w:tmpl w:val="237E041E"/>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6096552">
    <w:abstractNumId w:val="9"/>
  </w:num>
  <w:num w:numId="2" w16cid:durableId="1475563694">
    <w:abstractNumId w:val="8"/>
  </w:num>
  <w:num w:numId="3" w16cid:durableId="1629358853">
    <w:abstractNumId w:val="8"/>
  </w:num>
  <w:num w:numId="4" w16cid:durableId="564678959">
    <w:abstractNumId w:val="9"/>
  </w:num>
  <w:num w:numId="5" w16cid:durableId="780996505">
    <w:abstractNumId w:val="15"/>
  </w:num>
  <w:num w:numId="6" w16cid:durableId="2105881927">
    <w:abstractNumId w:val="10"/>
  </w:num>
  <w:num w:numId="7" w16cid:durableId="488441394">
    <w:abstractNumId w:val="11"/>
  </w:num>
  <w:num w:numId="8" w16cid:durableId="69351502">
    <w:abstractNumId w:val="7"/>
  </w:num>
  <w:num w:numId="9" w16cid:durableId="1538272242">
    <w:abstractNumId w:val="6"/>
  </w:num>
  <w:num w:numId="10" w16cid:durableId="12148298">
    <w:abstractNumId w:val="5"/>
  </w:num>
  <w:num w:numId="11" w16cid:durableId="1801531203">
    <w:abstractNumId w:val="4"/>
  </w:num>
  <w:num w:numId="12" w16cid:durableId="1209492017">
    <w:abstractNumId w:val="3"/>
  </w:num>
  <w:num w:numId="13" w16cid:durableId="2096196826">
    <w:abstractNumId w:val="2"/>
  </w:num>
  <w:num w:numId="14" w16cid:durableId="1168210203">
    <w:abstractNumId w:val="1"/>
  </w:num>
  <w:num w:numId="15" w16cid:durableId="2044597196">
    <w:abstractNumId w:val="0"/>
  </w:num>
  <w:num w:numId="16" w16cid:durableId="1682901453">
    <w:abstractNumId w:val="12"/>
  </w:num>
  <w:num w:numId="17" w16cid:durableId="521019788">
    <w:abstractNumId w:val="14"/>
  </w:num>
  <w:num w:numId="18" w16cid:durableId="16351388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xMDI0tbQwMbU0MTdX0lEKTi0uzszPAykwrAUAPEiBTCwAAAA="/>
  </w:docVars>
  <w:rsids>
    <w:rsidRoot w:val="00173EDD"/>
    <w:rsid w:val="00114FDD"/>
    <w:rsid w:val="00173EDD"/>
    <w:rsid w:val="00175B87"/>
    <w:rsid w:val="001D61FA"/>
    <w:rsid w:val="002554CD"/>
    <w:rsid w:val="00275E69"/>
    <w:rsid w:val="00293B83"/>
    <w:rsid w:val="002B4294"/>
    <w:rsid w:val="00333D0D"/>
    <w:rsid w:val="004C049F"/>
    <w:rsid w:val="005000E2"/>
    <w:rsid w:val="00534EE5"/>
    <w:rsid w:val="006A3CE7"/>
    <w:rsid w:val="00980E10"/>
    <w:rsid w:val="00AE73C8"/>
    <w:rsid w:val="00B03C07"/>
    <w:rsid w:val="00C3726D"/>
    <w:rsid w:val="00C6554A"/>
    <w:rsid w:val="00E54339"/>
    <w:rsid w:val="00ED7C44"/>
    <w:rsid w:val="00F549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1B13B"/>
  <w15:chartTrackingRefBased/>
  <w15:docId w15:val="{2AF74593-8EBD-4742-8135-C3174BFB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B87"/>
    <w:pPr>
      <w:jc w:val="both"/>
    </w:pPr>
    <w:rPr>
      <w:rFonts w:asciiTheme="majorBidi" w:hAnsiTheme="majorBidi"/>
      <w:color w:val="auto"/>
      <w:sz w:val="24"/>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275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3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s\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231</TotalTime>
  <Pages>10</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Sami</dc:creator>
  <cp:keywords/>
  <dc:description/>
  <cp:lastModifiedBy>Sheikh Sami</cp:lastModifiedBy>
  <cp:revision>3</cp:revision>
  <dcterms:created xsi:type="dcterms:W3CDTF">2023-09-17T05:29:00Z</dcterms:created>
  <dcterms:modified xsi:type="dcterms:W3CDTF">2023-09-17T09:30:00Z</dcterms:modified>
</cp:coreProperties>
</file>